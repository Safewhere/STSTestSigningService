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9265" w14:textId="77777777" w:rsidR="00DF6302" w:rsidRPr="001324D5" w:rsidRDefault="00B13892" w:rsidP="00586BA9">
      <w:pPr>
        <w:rPr>
          <w:rFonts w:ascii="Gill Sans MT" w:hAnsi="Gill Sans MT"/>
          <w:color w:val="53677E"/>
          <w:sz w:val="36"/>
          <w:szCs w:val="36"/>
        </w:rPr>
        <w:sectPr w:rsidR="00DF6302" w:rsidRPr="001324D5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ascii="Gill Sans MT" w:hAnsi="Gill Sans MT"/>
          <w:noProof/>
          <w:color w:val="53677E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76FDC5" wp14:editId="66AE0F2E">
                <wp:simplePos x="0" y="0"/>
                <wp:positionH relativeFrom="page">
                  <wp:posOffset>3361055</wp:posOffset>
                </wp:positionH>
                <wp:positionV relativeFrom="page">
                  <wp:posOffset>6054725</wp:posOffset>
                </wp:positionV>
                <wp:extent cx="3707765" cy="3707765"/>
                <wp:effectExtent l="0" t="0" r="635" b="635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3707765"/>
                        </a:xfrm>
                        <a:prstGeom prst="rect">
                          <a:avLst/>
                        </a:prstGeom>
                        <a:solidFill>
                          <a:srgbClr val="6579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B8F6" w14:textId="77777777" w:rsidR="00E2194A" w:rsidRPr="00B75FD8" w:rsidRDefault="00BA7493" w:rsidP="008416F3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>Kombit</w:t>
                            </w:r>
                            <w:r w:rsidR="00E2194A" w:rsidRPr="00B75FD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C5ABBF0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1FE8C8B8" w14:textId="2E7420E8" w:rsidR="00E2194A" w:rsidRPr="00B75FD8" w:rsidRDefault="00B75FD8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 xml:space="preserve">Guideline for the </w:t>
                            </w:r>
                            <w:r w:rsidR="00306749">
                              <w:rPr>
                                <w:lang w:val="en-US"/>
                              </w:rPr>
                              <w:t xml:space="preserve">.Net </w:t>
                            </w:r>
                            <w:r w:rsidR="005E6B5A">
                              <w:rPr>
                                <w:lang w:val="en-US"/>
                              </w:rPr>
                              <w:t xml:space="preserve">STS </w:t>
                            </w:r>
                            <w:r w:rsidRPr="00B75FD8">
                              <w:rPr>
                                <w:lang w:val="en-US"/>
                              </w:rPr>
                              <w:t>Test Signing Service</w:t>
                            </w:r>
                          </w:p>
                          <w:p w14:paraId="40690F37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197978B1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6417CB42" w14:textId="77777777" w:rsidR="00E2194A" w:rsidRPr="00B75FD8" w:rsidRDefault="00E2194A" w:rsidP="009A0FBB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</w:p>
                          <w:p w14:paraId="7FDD7C36" w14:textId="77777777" w:rsidR="00E2194A" w:rsidRPr="00B75FD8" w:rsidRDefault="006642B3" w:rsidP="008A5922">
                            <w:pPr>
                              <w:pStyle w:val="ForsideOverskrift"/>
                              <w:rPr>
                                <w:lang w:val="en-US"/>
                              </w:rPr>
                            </w:pPr>
                            <w:r w:rsidRPr="00B75FD8">
                              <w:rPr>
                                <w:lang w:val="en-US"/>
                              </w:rPr>
                              <w:t>Version 1.</w:t>
                            </w:r>
                            <w:r w:rsidR="00BA7493" w:rsidRPr="00B75FD8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108000" rIns="91440" bIns="10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76FDC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64.65pt;margin-top:476.75pt;width:291.95pt;height:2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" fillcolor="#6579ae" stroked="f">
                <v:textbox inset=",3mm,,3mm">
                  <w:txbxContent>
                    <w:p w14:paraId="768EB8F6" w14:textId="77777777" w:rsidR="00E2194A" w:rsidRPr="00B75FD8" w:rsidRDefault="00BA7493" w:rsidP="008416F3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>Kombit</w:t>
                      </w:r>
                      <w:r w:rsidR="00E2194A" w:rsidRPr="00B75FD8">
                        <w:rPr>
                          <w:lang w:val="en-US"/>
                        </w:rPr>
                        <w:t xml:space="preserve"> </w:t>
                      </w:r>
                    </w:p>
                    <w:p w14:paraId="5C5ABBF0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1FE8C8B8" w14:textId="2E7420E8" w:rsidR="00E2194A" w:rsidRPr="00B75FD8" w:rsidRDefault="00B75FD8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 xml:space="preserve">Guideline for the </w:t>
                      </w:r>
                      <w:r w:rsidR="00306749">
                        <w:rPr>
                          <w:lang w:val="en-US"/>
                        </w:rPr>
                        <w:t xml:space="preserve">.Net </w:t>
                      </w:r>
                      <w:r w:rsidR="005E6B5A">
                        <w:rPr>
                          <w:lang w:val="en-US"/>
                        </w:rPr>
                        <w:t xml:space="preserve">STS </w:t>
                      </w:r>
                      <w:r w:rsidRPr="00B75FD8">
                        <w:rPr>
                          <w:lang w:val="en-US"/>
                        </w:rPr>
                        <w:t>Test Signing Service</w:t>
                      </w:r>
                    </w:p>
                    <w:p w14:paraId="40690F37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197978B1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6417CB42" w14:textId="77777777" w:rsidR="00E2194A" w:rsidRPr="00B75FD8" w:rsidRDefault="00E2194A" w:rsidP="009A0FBB">
                      <w:pPr>
                        <w:pStyle w:val="ForsideOverskrift"/>
                        <w:rPr>
                          <w:lang w:val="en-US"/>
                        </w:rPr>
                      </w:pPr>
                    </w:p>
                    <w:p w14:paraId="7FDD7C36" w14:textId="77777777" w:rsidR="00E2194A" w:rsidRPr="00B75FD8" w:rsidRDefault="006642B3" w:rsidP="008A5922">
                      <w:pPr>
                        <w:pStyle w:val="ForsideOverskrift"/>
                        <w:rPr>
                          <w:lang w:val="en-US"/>
                        </w:rPr>
                      </w:pPr>
                      <w:r w:rsidRPr="00B75FD8">
                        <w:rPr>
                          <w:lang w:val="en-US"/>
                        </w:rPr>
                        <w:t>Version 1.</w:t>
                      </w:r>
                      <w:r w:rsidR="00BA7493" w:rsidRPr="00B75FD8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E92254" w14:textId="77777777" w:rsidR="00284BB7" w:rsidRPr="00607771" w:rsidRDefault="00284BB7" w:rsidP="00284BB7">
      <w:pPr>
        <w:pStyle w:val="Heading1"/>
        <w:rPr>
          <w:lang w:val="en-US"/>
        </w:rPr>
      </w:pPr>
      <w:bookmarkStart w:id="0" w:name="_Toc418797817"/>
      <w:r w:rsidRPr="00607771">
        <w:rPr>
          <w:lang w:val="en-US"/>
        </w:rPr>
        <w:lastRenderedPageBreak/>
        <w:t>Introduction</w:t>
      </w:r>
      <w:bookmarkEnd w:id="0"/>
    </w:p>
    <w:p w14:paraId="25D6D140" w14:textId="77777777" w:rsidR="00284BB7" w:rsidRPr="00607771" w:rsidRDefault="00284BB7" w:rsidP="00284BB7">
      <w:pPr>
        <w:rPr>
          <w:lang w:val="en-US"/>
        </w:rPr>
      </w:pPr>
    </w:p>
    <w:p w14:paraId="3D264AD5" w14:textId="0274EBDF" w:rsidR="00284BB7" w:rsidRPr="00607771" w:rsidRDefault="00284BB7" w:rsidP="00284BB7">
      <w:pPr>
        <w:rPr>
          <w:lang w:val="en-US"/>
        </w:rPr>
      </w:pPr>
      <w:r w:rsidRPr="00607771">
        <w:rPr>
          <w:lang w:val="en-US"/>
        </w:rPr>
        <w:t>The following document describes how to configure</w:t>
      </w:r>
      <w:r w:rsidR="009C07F3">
        <w:rPr>
          <w:lang w:val="en-US"/>
        </w:rPr>
        <w:t xml:space="preserve"> the </w:t>
      </w:r>
      <w:r w:rsidRPr="00607771">
        <w:rPr>
          <w:lang w:val="en-US"/>
        </w:rPr>
        <w:t xml:space="preserve">.Net-based </w:t>
      </w:r>
      <w:r w:rsidR="009C07F3">
        <w:rPr>
          <w:lang w:val="en-US"/>
        </w:rPr>
        <w:t>Test Signing Service.</w:t>
      </w:r>
    </w:p>
    <w:p w14:paraId="0111AB45" w14:textId="77777777" w:rsidR="00284BB7" w:rsidRPr="00607771" w:rsidRDefault="00284BB7" w:rsidP="00284BB7">
      <w:pPr>
        <w:rPr>
          <w:lang w:val="en-US"/>
        </w:rPr>
      </w:pPr>
    </w:p>
    <w:p w14:paraId="5548626A" w14:textId="77777777" w:rsidR="00900D1A" w:rsidRDefault="00284BB7" w:rsidP="00284BB7">
      <w:pPr>
        <w:rPr>
          <w:lang w:val="en-US"/>
        </w:rPr>
      </w:pPr>
      <w:r w:rsidRPr="00607771">
        <w:rPr>
          <w:lang w:val="en-US"/>
        </w:rPr>
        <w:t xml:space="preserve">After completing this guide, </w:t>
      </w:r>
      <w:r w:rsidR="00F00144">
        <w:rPr>
          <w:lang w:val="en-US"/>
        </w:rPr>
        <w:t xml:space="preserve">the </w:t>
      </w:r>
      <w:r w:rsidRPr="00607771">
        <w:rPr>
          <w:lang w:val="en-US"/>
        </w:rPr>
        <w:t xml:space="preserve">.Net-based </w:t>
      </w:r>
      <w:r w:rsidR="00F00144">
        <w:rPr>
          <w:lang w:val="en-US"/>
        </w:rPr>
        <w:t>Test Signing Service will be configured.</w:t>
      </w:r>
    </w:p>
    <w:p w14:paraId="3BF4EDC4" w14:textId="77777777" w:rsidR="00900D1A" w:rsidRDefault="00900D1A" w:rsidP="00284BB7">
      <w:pPr>
        <w:rPr>
          <w:lang w:val="en-US"/>
        </w:rPr>
      </w:pPr>
    </w:p>
    <w:p w14:paraId="4B6A3625" w14:textId="56BC433F" w:rsidR="00284BB7" w:rsidRPr="00607771" w:rsidRDefault="00900D1A" w:rsidP="00060849">
      <w:pPr>
        <w:rPr>
          <w:lang w:val="en-US"/>
        </w:rPr>
      </w:pPr>
      <w:r>
        <w:rPr>
          <w:lang w:val="en-US"/>
        </w:rPr>
        <w:t xml:space="preserve">Setting up the .Net-based Test Signing Service </w:t>
      </w:r>
      <w:r w:rsidR="005C4BA1">
        <w:rPr>
          <w:lang w:val="en-US"/>
        </w:rPr>
        <w:t xml:space="preserve">in IIS </w:t>
      </w:r>
      <w:r>
        <w:rPr>
          <w:lang w:val="en-US"/>
        </w:rPr>
        <w:t>is outside the scope of this document. This is described in the document “</w:t>
      </w:r>
      <w:r w:rsidRPr="00900D1A">
        <w:rPr>
          <w:lang w:val="en-US"/>
        </w:rPr>
        <w:t>All_guideline_setup sites IIS</w:t>
      </w:r>
      <w:r>
        <w:rPr>
          <w:lang w:val="en-US"/>
        </w:rPr>
        <w:t>.docx”</w:t>
      </w:r>
      <w:r w:rsidR="00060849">
        <w:rPr>
          <w:lang w:val="en-US"/>
        </w:rPr>
        <w:t>.</w:t>
      </w:r>
    </w:p>
    <w:p w14:paraId="44AC0574" w14:textId="77777777" w:rsidR="00284BB7" w:rsidRPr="00607771" w:rsidRDefault="00284BB7" w:rsidP="00284BB7">
      <w:pPr>
        <w:rPr>
          <w:lang w:val="en-US"/>
        </w:rPr>
      </w:pPr>
    </w:p>
    <w:p w14:paraId="165A0F15" w14:textId="44174A75" w:rsidR="00284BB7" w:rsidRPr="00607771" w:rsidRDefault="00284BB7" w:rsidP="00284BB7">
      <w:pPr>
        <w:rPr>
          <w:lang w:val="en-US"/>
        </w:rPr>
      </w:pPr>
      <w:r w:rsidRPr="00607771">
        <w:rPr>
          <w:lang w:val="en-US"/>
        </w:rPr>
        <w:t xml:space="preserve">It is assumed that the reader is </w:t>
      </w:r>
      <w:r w:rsidR="00771FCF">
        <w:rPr>
          <w:lang w:val="en-US"/>
        </w:rPr>
        <w:t xml:space="preserve">a .Net-developer </w:t>
      </w:r>
      <w:r w:rsidRPr="00607771">
        <w:rPr>
          <w:lang w:val="en-US"/>
        </w:rPr>
        <w:t xml:space="preserve">knowledgeable in the following technologies used </w:t>
      </w:r>
      <w:r w:rsidR="00771FCF">
        <w:rPr>
          <w:lang w:val="en-US"/>
        </w:rPr>
        <w:t xml:space="preserve">to develop this .Net-based sample. </w:t>
      </w:r>
      <w:r w:rsidRPr="00607771">
        <w:rPr>
          <w:lang w:val="en-US"/>
        </w:rPr>
        <w:t>This includes:</w:t>
      </w:r>
    </w:p>
    <w:p w14:paraId="1801473D" w14:textId="77777777" w:rsidR="00284BB7" w:rsidRPr="00607771" w:rsidRDefault="00284BB7" w:rsidP="00284BB7">
      <w:pPr>
        <w:rPr>
          <w:lang w:val="en-US"/>
        </w:rPr>
      </w:pPr>
    </w:p>
    <w:p w14:paraId="5B08B4A0" w14:textId="246F4FF2" w:rsidR="0061108B" w:rsidRDefault="0061108B" w:rsidP="00284B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C#</w:t>
      </w:r>
    </w:p>
    <w:p w14:paraId="78064AC5" w14:textId="3AB263AD" w:rsidR="0061108B" w:rsidRDefault="0061108B" w:rsidP="00284B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Microsoft.Net fram</w:t>
      </w:r>
      <w:r w:rsidR="003E1286">
        <w:rPr>
          <w:lang w:val="en-US"/>
        </w:rPr>
        <w:t>ework v4.5</w:t>
      </w:r>
    </w:p>
    <w:p w14:paraId="0416A1E4" w14:textId="77777777" w:rsidR="00284BB7" w:rsidRDefault="00284BB7" w:rsidP="00284BB7">
      <w:pPr>
        <w:pStyle w:val="ListParagraph"/>
        <w:numPr>
          <w:ilvl w:val="0"/>
          <w:numId w:val="15"/>
        </w:numPr>
        <w:rPr>
          <w:lang w:val="en-US"/>
        </w:rPr>
      </w:pPr>
      <w:r w:rsidRPr="00607771">
        <w:rPr>
          <w:lang w:val="en-US"/>
        </w:rPr>
        <w:t>Microsoft Windows Server Operating System</w:t>
      </w:r>
    </w:p>
    <w:p w14:paraId="734D5A2D" w14:textId="77777777" w:rsidR="00284BB7" w:rsidRPr="00607771" w:rsidRDefault="00284BB7" w:rsidP="00284BB7">
      <w:pPr>
        <w:pStyle w:val="ListParagraph"/>
        <w:numPr>
          <w:ilvl w:val="0"/>
          <w:numId w:val="15"/>
        </w:numPr>
        <w:rPr>
          <w:lang w:val="en-US"/>
        </w:rPr>
      </w:pPr>
      <w:r w:rsidRPr="00607771">
        <w:rPr>
          <w:lang w:val="en-US"/>
        </w:rPr>
        <w:t>Microsoft Internet Information Systems (IIS)</w:t>
      </w:r>
    </w:p>
    <w:p w14:paraId="798972F2" w14:textId="3C2AFAD9" w:rsidR="00284BB7" w:rsidRPr="00607771" w:rsidRDefault="00210B5E" w:rsidP="00284B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X509v3 </w:t>
      </w:r>
      <w:r w:rsidR="00284BB7" w:rsidRPr="00607771">
        <w:rPr>
          <w:lang w:val="en-US"/>
        </w:rPr>
        <w:t>Certificates</w:t>
      </w:r>
    </w:p>
    <w:p w14:paraId="290B9ED5" w14:textId="77777777" w:rsidR="00D93866" w:rsidRPr="00E356BE" w:rsidRDefault="00D93866" w:rsidP="00D93866">
      <w:pPr>
        <w:rPr>
          <w:lang w:val="en-US"/>
        </w:rPr>
      </w:pPr>
    </w:p>
    <w:p w14:paraId="3DD92107" w14:textId="77777777" w:rsidR="001677FE" w:rsidRPr="00D93866" w:rsidRDefault="001677FE" w:rsidP="00586BA9">
      <w:pPr>
        <w:rPr>
          <w:lang w:val="en-US"/>
        </w:rPr>
      </w:pPr>
    </w:p>
    <w:p w14:paraId="4DD4E69A" w14:textId="77777777" w:rsidR="00FA4029" w:rsidRPr="00D93866" w:rsidRDefault="00FA4029" w:rsidP="00586BA9">
      <w:pPr>
        <w:rPr>
          <w:i/>
          <w:lang w:val="en-US"/>
        </w:rPr>
      </w:pPr>
    </w:p>
    <w:p w14:paraId="7B9F92B6" w14:textId="77777777" w:rsidR="00FA4029" w:rsidRPr="00D93866" w:rsidRDefault="00FA4029" w:rsidP="00586BA9">
      <w:pPr>
        <w:rPr>
          <w:lang w:val="en-US"/>
        </w:rPr>
      </w:pPr>
    </w:p>
    <w:p w14:paraId="33CC381E" w14:textId="77777777" w:rsidR="00FA4029" w:rsidRPr="00D93866" w:rsidRDefault="00FA4029" w:rsidP="00586BA9">
      <w:pPr>
        <w:rPr>
          <w:lang w:val="en-US"/>
        </w:rPr>
      </w:pPr>
    </w:p>
    <w:p w14:paraId="3C91B53C" w14:textId="77777777" w:rsidR="00FA4029" w:rsidRDefault="000A1D0F" w:rsidP="00586BA9">
      <w:pPr>
        <w:pStyle w:val="Heading1"/>
      </w:pPr>
      <w:r w:rsidRPr="00D93866">
        <w:rPr>
          <w:lang w:val="en-US"/>
        </w:rPr>
        <w:br w:type="page"/>
      </w:r>
      <w:bookmarkStart w:id="1" w:name="_Toc418797818"/>
      <w:r w:rsidR="00D93866">
        <w:lastRenderedPageBreak/>
        <w:t>Table of Contents</w:t>
      </w:r>
      <w:bookmarkEnd w:id="1"/>
    </w:p>
    <w:p w14:paraId="3CE28C93" w14:textId="77777777" w:rsidR="000A1D0F" w:rsidRDefault="000A1D0F" w:rsidP="00586BA9"/>
    <w:p w14:paraId="357FB5CE" w14:textId="77777777" w:rsidR="002161E3" w:rsidRDefault="003F7EB6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r>
        <w:fldChar w:fldCharType="begin"/>
      </w:r>
      <w:r w:rsidR="000A1D0F">
        <w:instrText xml:space="preserve"> TOC \o "1-3" \h \z \u </w:instrText>
      </w:r>
      <w:r>
        <w:fldChar w:fldCharType="separate"/>
      </w:r>
      <w:hyperlink w:anchor="_Toc418797817" w:history="1">
        <w:r w:rsidR="002161E3" w:rsidRPr="00273759">
          <w:rPr>
            <w:rStyle w:val="Hyperlink"/>
            <w:noProof/>
            <w:lang w:val="en-US"/>
          </w:rPr>
          <w:t>Introduction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_Toc418797817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2</w:t>
        </w:r>
        <w:r w:rsidR="002161E3">
          <w:rPr>
            <w:noProof/>
            <w:webHidden/>
          </w:rPr>
          <w:fldChar w:fldCharType="end"/>
        </w:r>
      </w:hyperlink>
    </w:p>
    <w:p w14:paraId="7F6E66DD" w14:textId="77777777" w:rsidR="002161E3" w:rsidRDefault="00BF7DF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18" w:history="1">
        <w:r w:rsidR="002161E3" w:rsidRPr="00273759">
          <w:rPr>
            <w:rStyle w:val="Hyperlink"/>
            <w:noProof/>
          </w:rPr>
          <w:t>Table of Contents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_Toc418797818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3</w:t>
        </w:r>
        <w:r w:rsidR="002161E3">
          <w:rPr>
            <w:noProof/>
            <w:webHidden/>
          </w:rPr>
          <w:fldChar w:fldCharType="end"/>
        </w:r>
      </w:hyperlink>
    </w:p>
    <w:p w14:paraId="496D33FB" w14:textId="77777777" w:rsidR="002161E3" w:rsidRDefault="00BF7DF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19" w:history="1">
        <w:r w:rsidR="002161E3" w:rsidRPr="00273759">
          <w:rPr>
            <w:rStyle w:val="Hyperlink"/>
            <w:noProof/>
            <w:lang w:val="en-US"/>
          </w:rPr>
          <w:t>Preconditions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_Toc418797819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4</w:t>
        </w:r>
        <w:r w:rsidR="002161E3">
          <w:rPr>
            <w:noProof/>
            <w:webHidden/>
          </w:rPr>
          <w:fldChar w:fldCharType="end"/>
        </w:r>
      </w:hyperlink>
    </w:p>
    <w:p w14:paraId="7D6FFC39" w14:textId="77777777" w:rsidR="002161E3" w:rsidRDefault="00BF7DF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20" w:history="1">
        <w:r w:rsidR="002161E3" w:rsidRPr="00273759">
          <w:rPr>
            <w:rStyle w:val="Hyperlink"/>
            <w:noProof/>
          </w:rPr>
          <w:t>Configuration of the IIS Web Site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_Toc418797820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4</w:t>
        </w:r>
        <w:r w:rsidR="002161E3">
          <w:rPr>
            <w:noProof/>
            <w:webHidden/>
          </w:rPr>
          <w:fldChar w:fldCharType="end"/>
        </w:r>
      </w:hyperlink>
    </w:p>
    <w:p w14:paraId="4C2C00F4" w14:textId="77777777" w:rsidR="002161E3" w:rsidRDefault="00BF7DF9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21" w:history="1">
        <w:r w:rsidR="002161E3" w:rsidRPr="00273759">
          <w:rPr>
            <w:rStyle w:val="Hyperlink"/>
            <w:noProof/>
            <w:lang w:val="en-US"/>
          </w:rPr>
          <w:t>Using Stubs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_Toc418797821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4</w:t>
        </w:r>
        <w:r w:rsidR="002161E3">
          <w:rPr>
            <w:noProof/>
            <w:webHidden/>
          </w:rPr>
          <w:fldChar w:fldCharType="end"/>
        </w:r>
      </w:hyperlink>
    </w:p>
    <w:p w14:paraId="4F2D805C" w14:textId="77777777" w:rsidR="002161E3" w:rsidRDefault="00BF7DF9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22" w:history="1">
        <w:r w:rsidR="002161E3" w:rsidRPr="00273759">
          <w:rPr>
            <w:rStyle w:val="Hyperlink"/>
            <w:noProof/>
            <w:lang w:val="en-US"/>
          </w:rPr>
          <w:t>Starting Stubs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_Toc418797822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4</w:t>
        </w:r>
        <w:r w:rsidR="002161E3">
          <w:rPr>
            <w:noProof/>
            <w:webHidden/>
          </w:rPr>
          <w:fldChar w:fldCharType="end"/>
        </w:r>
      </w:hyperlink>
    </w:p>
    <w:p w14:paraId="1FA21C98" w14:textId="77777777" w:rsidR="002161E3" w:rsidRDefault="00BF7DF9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4"/>
          <w:lang w:eastAsia="ja-JP"/>
        </w:rPr>
      </w:pPr>
      <w:hyperlink w:anchor="_Toc418797823" w:history="1">
        <w:r w:rsidR="002161E3" w:rsidRPr="00273759">
          <w:rPr>
            <w:rStyle w:val="Hyperlink"/>
            <w:noProof/>
            <w:lang w:val="en-US"/>
          </w:rPr>
          <w:t>How to call the service</w:t>
        </w:r>
        <w:r w:rsidR="002161E3">
          <w:rPr>
            <w:noProof/>
            <w:webHidden/>
          </w:rPr>
          <w:tab/>
        </w:r>
        <w:r w:rsidR="002161E3">
          <w:rPr>
            <w:noProof/>
            <w:webHidden/>
          </w:rPr>
          <w:fldChar w:fldCharType="begin"/>
        </w:r>
        <w:r w:rsidR="002161E3">
          <w:rPr>
            <w:noProof/>
            <w:webHidden/>
          </w:rPr>
          <w:instrText xml:space="preserve"> PAGEREF _Toc418797823 \h </w:instrText>
        </w:r>
        <w:r w:rsidR="002161E3">
          <w:rPr>
            <w:noProof/>
            <w:webHidden/>
          </w:rPr>
        </w:r>
        <w:r w:rsidR="002161E3">
          <w:rPr>
            <w:noProof/>
            <w:webHidden/>
          </w:rPr>
          <w:fldChar w:fldCharType="separate"/>
        </w:r>
        <w:r w:rsidR="002161E3">
          <w:rPr>
            <w:noProof/>
            <w:webHidden/>
          </w:rPr>
          <w:t>4</w:t>
        </w:r>
        <w:r w:rsidR="002161E3">
          <w:rPr>
            <w:noProof/>
            <w:webHidden/>
          </w:rPr>
          <w:fldChar w:fldCharType="end"/>
        </w:r>
      </w:hyperlink>
    </w:p>
    <w:p w14:paraId="03750E5E" w14:textId="77777777" w:rsidR="00475D30" w:rsidRDefault="003F7EB6" w:rsidP="00586BA9">
      <w:r>
        <w:fldChar w:fldCharType="end"/>
      </w:r>
    </w:p>
    <w:p w14:paraId="3CB4E41F" w14:textId="232F6782" w:rsidR="00DB2381" w:rsidRPr="00B75FD8" w:rsidRDefault="00475D30" w:rsidP="00DB2381">
      <w:pPr>
        <w:pStyle w:val="Heading1"/>
        <w:rPr>
          <w:lang w:val="en-US"/>
        </w:rPr>
      </w:pPr>
      <w:r w:rsidRPr="00B75FD8">
        <w:rPr>
          <w:lang w:val="en-US"/>
        </w:rPr>
        <w:br w:type="page"/>
      </w:r>
      <w:r w:rsidR="007434E4">
        <w:rPr>
          <w:lang w:val="en-US"/>
        </w:rPr>
        <w:lastRenderedPageBreak/>
        <w:t>Prerequisites</w:t>
      </w:r>
    </w:p>
    <w:p w14:paraId="3C23D55E" w14:textId="77777777" w:rsidR="00E9244E" w:rsidRPr="00E9244E" w:rsidRDefault="00E9244E" w:rsidP="00E9244E">
      <w:p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>This document requires that the following prerequisites are satisfied:</w:t>
      </w:r>
    </w:p>
    <w:p w14:paraId="45BD4C91" w14:textId="77777777" w:rsidR="00E9244E" w:rsidRPr="00E9244E" w:rsidRDefault="00E9244E" w:rsidP="00E9244E">
      <w:pPr>
        <w:rPr>
          <w:shd w:val="clear" w:color="auto" w:fill="FFFFFF"/>
          <w:lang w:val="en-US"/>
        </w:rPr>
      </w:pPr>
    </w:p>
    <w:p w14:paraId="35590AB3" w14:textId="668F78DC" w:rsidR="00E9244E" w:rsidRPr="00D674B7" w:rsidRDefault="00E9244E" w:rsidP="00E9244E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 w:rsidRPr="00E9244E">
        <w:rPr>
          <w:shd w:val="clear" w:color="auto" w:fill="FFFFFF"/>
          <w:lang w:val="en-US"/>
        </w:rPr>
        <w:t xml:space="preserve">Setting up the </w:t>
      </w:r>
      <w:r w:rsidR="00F85A8C">
        <w:rPr>
          <w:shd w:val="clear" w:color="auto" w:fill="FFFFFF"/>
          <w:lang w:val="en-US"/>
        </w:rPr>
        <w:t xml:space="preserve">.Net-based </w:t>
      </w:r>
      <w:r w:rsidRPr="00E9244E">
        <w:rPr>
          <w:shd w:val="clear" w:color="auto" w:fill="FFFFFF"/>
          <w:lang w:val="en-US"/>
        </w:rPr>
        <w:t>sample</w:t>
      </w:r>
      <w:r w:rsidR="00F85A8C">
        <w:rPr>
          <w:shd w:val="clear" w:color="auto" w:fill="FFFFFF"/>
          <w:lang w:val="en-US"/>
        </w:rPr>
        <w:t>s</w:t>
      </w:r>
      <w:r w:rsidRPr="00E9244E">
        <w:rPr>
          <w:shd w:val="clear" w:color="auto" w:fill="FFFFFF"/>
          <w:lang w:val="en-US"/>
        </w:rPr>
        <w:t xml:space="preserve"> according to the guide </w:t>
      </w:r>
      <w:r w:rsidR="0054157B">
        <w:rPr>
          <w:shd w:val="clear" w:color="auto" w:fill="FFFFFF"/>
          <w:lang w:val="en-US"/>
        </w:rPr>
        <w:t>“</w:t>
      </w:r>
      <w:r w:rsidRPr="00E9244E">
        <w:rPr>
          <w:lang w:val="en-US"/>
        </w:rPr>
        <w:t>All_guideline_setup sites IIS.docx</w:t>
      </w:r>
      <w:r w:rsidR="0054157B">
        <w:rPr>
          <w:lang w:val="en-US"/>
        </w:rPr>
        <w:t>”</w:t>
      </w:r>
    </w:p>
    <w:p w14:paraId="2FCDB05D" w14:textId="38C12F53" w:rsidR="00D674B7" w:rsidRPr="00D674B7" w:rsidRDefault="00D674B7" w:rsidP="00D674B7">
      <w:pPr>
        <w:pStyle w:val="ListParagraph"/>
        <w:numPr>
          <w:ilvl w:val="0"/>
          <w:numId w:val="17"/>
        </w:numPr>
        <w:rPr>
          <w:shd w:val="clear" w:color="auto" w:fill="FFFFFF"/>
          <w:lang w:val="en-US"/>
        </w:rPr>
      </w:pPr>
      <w:r>
        <w:rPr>
          <w:lang w:val="en-US"/>
        </w:rPr>
        <w:t>Logging is done to the folder c:\temp. This folder must exist for logging to work.</w:t>
      </w:r>
      <w:bookmarkStart w:id="2" w:name="_GoBack"/>
      <w:bookmarkEnd w:id="2"/>
    </w:p>
    <w:p w14:paraId="4F0B3145" w14:textId="77777777" w:rsidR="00B6456E" w:rsidRDefault="00B6456E" w:rsidP="00B75FD8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</w:p>
    <w:p w14:paraId="7B6E1534" w14:textId="0E7C49D3" w:rsidR="00B75FD8" w:rsidRDefault="00B75FD8" w:rsidP="00B75FD8">
      <w:pPr>
        <w:pStyle w:val="Heading1"/>
      </w:pPr>
      <w:bookmarkStart w:id="3" w:name="_Toc418797820"/>
      <w:r>
        <w:t xml:space="preserve">Configuration </w:t>
      </w:r>
      <w:r w:rsidR="008B4526">
        <w:t>O</w:t>
      </w:r>
      <w:r>
        <w:t xml:space="preserve">f </w:t>
      </w:r>
      <w:r w:rsidR="00FB7918">
        <w:t>T</w:t>
      </w:r>
      <w:r>
        <w:t>he IIS Web Site</w:t>
      </w:r>
      <w:bookmarkEnd w:id="3"/>
    </w:p>
    <w:p w14:paraId="493076BC" w14:textId="1276C979" w:rsidR="00B75FD8" w:rsidRPr="00B75FD8" w:rsidRDefault="00B75FD8" w:rsidP="00AB651A">
      <w:pPr>
        <w:rPr>
          <w:lang w:val="en-US"/>
        </w:rPr>
      </w:pPr>
      <w:r w:rsidRPr="00B75FD8">
        <w:rPr>
          <w:lang w:val="en-US"/>
        </w:rPr>
        <w:t xml:space="preserve">This guideline assumes that the </w:t>
      </w:r>
      <w:r w:rsidR="00C24F6C">
        <w:rPr>
          <w:lang w:val="en-US"/>
        </w:rPr>
        <w:t xml:space="preserve">URL </w:t>
      </w:r>
      <w:r w:rsidRPr="00B75FD8">
        <w:rPr>
          <w:lang w:val="en-US"/>
        </w:rPr>
        <w:t xml:space="preserve">of the STS Test Signing Service is: </w:t>
      </w:r>
      <w:hyperlink r:id="rId12" w:history="1">
        <w:r w:rsidR="00AB651A">
          <w:rPr>
            <w:rStyle w:val="Hyperlink"/>
            <w:lang w:val="en-US"/>
          </w:rPr>
          <w:t>https://adgangsstyringeksempler.test-stoettesystemerne.dk/STSTestSigningService</w:t>
        </w:r>
      </w:hyperlink>
    </w:p>
    <w:p w14:paraId="2206029F" w14:textId="77777777" w:rsidR="001B422E" w:rsidRDefault="001B422E" w:rsidP="00AB651A">
      <w:pPr>
        <w:rPr>
          <w:rFonts w:eastAsiaTheme="majorEastAsia"/>
          <w:lang w:val="en-US"/>
        </w:rPr>
      </w:pPr>
    </w:p>
    <w:p w14:paraId="721BE419" w14:textId="5F408CF4" w:rsidR="00AB651A" w:rsidRDefault="00AB651A" w:rsidP="00AB651A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If a different binding name was chosen, then the URL should reflect this.</w:t>
      </w:r>
    </w:p>
    <w:p w14:paraId="6347D419" w14:textId="77777777" w:rsidR="00B75FD8" w:rsidRPr="00B75FD8" w:rsidRDefault="00B75FD8" w:rsidP="00AB651A">
      <w:pPr>
        <w:pStyle w:val="Heading2"/>
        <w:rPr>
          <w:rFonts w:eastAsiaTheme="majorEastAsia"/>
          <w:lang w:val="en-US"/>
        </w:rPr>
      </w:pPr>
      <w:r w:rsidRPr="00B75FD8">
        <w:rPr>
          <w:rFonts w:eastAsiaTheme="majorEastAsia"/>
          <w:lang w:val="en-US"/>
        </w:rPr>
        <w:t>Configuration</w:t>
      </w:r>
    </w:p>
    <w:p w14:paraId="25446F9F" w14:textId="1ADC3EB5" w:rsidR="00C21A7F" w:rsidRDefault="00C21A7F" w:rsidP="00AB651A">
      <w:pPr>
        <w:rPr>
          <w:lang w:val="en-US"/>
        </w:rPr>
      </w:pPr>
      <w:r>
        <w:rPr>
          <w:lang w:val="en-US"/>
        </w:rPr>
        <w:t>A few properties in the configuration file, web.config, for STSTestSigningService may need to be updated:</w:t>
      </w:r>
    </w:p>
    <w:p w14:paraId="56E4995C" w14:textId="77777777" w:rsidR="00C21A7F" w:rsidRDefault="00C21A7F" w:rsidP="00AB651A">
      <w:pPr>
        <w:rPr>
          <w:lang w:val="en-US"/>
        </w:rPr>
      </w:pPr>
    </w:p>
    <w:p w14:paraId="55A0C010" w14:textId="77777777" w:rsidR="00B75FD8" w:rsidRDefault="00B75FD8" w:rsidP="00AB651A">
      <w:pPr>
        <w:rPr>
          <w:lang w:val="en-US"/>
        </w:rPr>
      </w:pPr>
      <w:r w:rsidRPr="00B75FD8">
        <w:rPr>
          <w:lang w:val="en-US"/>
        </w:rPr>
        <w:t>We will need to make changes to the STSTestSigningService\web.config file:</w:t>
      </w:r>
    </w:p>
    <w:p w14:paraId="0E5E68E5" w14:textId="77777777" w:rsidR="00C21A7F" w:rsidRPr="00B75FD8" w:rsidRDefault="00C21A7F" w:rsidP="00AB651A">
      <w:pPr>
        <w:rPr>
          <w:lang w:val="en-US"/>
        </w:rPr>
      </w:pPr>
    </w:p>
    <w:p w14:paraId="6C0A9575" w14:textId="77777777" w:rsidR="00DE6C8E" w:rsidRPr="00DE6C8E" w:rsidRDefault="00B75FD8" w:rsidP="00AB651A">
      <w:pPr>
        <w:pStyle w:val="ListParagraph"/>
        <w:numPr>
          <w:ilvl w:val="0"/>
          <w:numId w:val="17"/>
        </w:numPr>
      </w:pPr>
      <w:r w:rsidRPr="00C21A7F">
        <w:rPr>
          <w:b/>
          <w:lang w:val="en-US"/>
        </w:rPr>
        <w:t>SigningCertificateThumbprint</w:t>
      </w:r>
      <w:r w:rsidRPr="00C21A7F">
        <w:rPr>
          <w:lang w:val="en-US"/>
        </w:rPr>
        <w:t xml:space="preserve">: </w:t>
      </w:r>
      <w:r w:rsidR="00C21A7F">
        <w:rPr>
          <w:lang w:val="en-US"/>
        </w:rPr>
        <w:t xml:space="preserve">The </w:t>
      </w:r>
      <w:r w:rsidRPr="00C21A7F">
        <w:rPr>
          <w:lang w:val="en-US"/>
        </w:rPr>
        <w:t xml:space="preserve">thumbprint of a certificate with private key that is used to sign the updated token. </w:t>
      </w:r>
    </w:p>
    <w:p w14:paraId="0D870E34" w14:textId="77777777" w:rsidR="00DE6C8E" w:rsidRDefault="00C21A7F" w:rsidP="00DE6C8E">
      <w:pPr>
        <w:pStyle w:val="ListParagraph"/>
        <w:numPr>
          <w:ilvl w:val="1"/>
          <w:numId w:val="17"/>
        </w:numPr>
      </w:pPr>
      <w:r>
        <w:rPr>
          <w:lang w:val="en-US"/>
        </w:rPr>
        <w:t xml:space="preserve">This certificate </w:t>
      </w:r>
      <w:r w:rsidR="00B75FD8" w:rsidRPr="00AB1EB7">
        <w:t>must exist in LocalMachine\My</w:t>
      </w:r>
    </w:p>
    <w:p w14:paraId="5EA00CC3" w14:textId="113889F4" w:rsidR="005D6A13" w:rsidRDefault="00C21A7F" w:rsidP="00DE6C8E">
      <w:pPr>
        <w:pStyle w:val="ListParagraph"/>
        <w:numPr>
          <w:ilvl w:val="1"/>
          <w:numId w:val="17"/>
        </w:numPr>
      </w:pPr>
      <w:r>
        <w:t xml:space="preserve"> Network Service must be granted read permissions to it’s private key.</w:t>
      </w:r>
    </w:p>
    <w:p w14:paraId="0D03B0E2" w14:textId="77777777" w:rsidR="00CF1C01" w:rsidRPr="00CF1C01" w:rsidRDefault="00B75FD8" w:rsidP="00AB651A">
      <w:pPr>
        <w:pStyle w:val="ListParagraph"/>
        <w:numPr>
          <w:ilvl w:val="0"/>
          <w:numId w:val="17"/>
        </w:numPr>
      </w:pPr>
      <w:r w:rsidRPr="005D6A13">
        <w:rPr>
          <w:b/>
          <w:lang w:val="en-US"/>
        </w:rPr>
        <w:t>serilog:minimum-level</w:t>
      </w:r>
      <w:r w:rsidRPr="005D6A13">
        <w:rPr>
          <w:lang w:val="en-US"/>
        </w:rPr>
        <w:t xml:space="preserve">: </w:t>
      </w:r>
      <w:r w:rsidR="005D6A13">
        <w:rPr>
          <w:lang w:val="en-US"/>
        </w:rPr>
        <w:t xml:space="preserve">specifies the level of logging. </w:t>
      </w:r>
      <w:r w:rsidRPr="005D6A13">
        <w:rPr>
          <w:lang w:val="en-US"/>
        </w:rPr>
        <w:t xml:space="preserve">Log files are stored in </w:t>
      </w:r>
      <w:r w:rsidR="004A241E">
        <w:rPr>
          <w:lang w:val="en-US"/>
        </w:rPr>
        <w:t>the Logs\ folder, and Network Service must have write-access to this folder.</w:t>
      </w:r>
    </w:p>
    <w:p w14:paraId="73B90288" w14:textId="5BFDEC43" w:rsidR="00385EAA" w:rsidRDefault="00B75FD8" w:rsidP="00AB651A">
      <w:pPr>
        <w:pStyle w:val="ListParagraph"/>
        <w:numPr>
          <w:ilvl w:val="0"/>
          <w:numId w:val="17"/>
        </w:numPr>
      </w:pPr>
      <w:r w:rsidRPr="00CF1C01">
        <w:rPr>
          <w:b/>
          <w:lang w:val="en-US"/>
        </w:rPr>
        <w:t>owin:AutomaticAppStartup</w:t>
      </w:r>
      <w:r w:rsidRPr="00CF1C01">
        <w:rPr>
          <w:lang w:val="en-US"/>
        </w:rPr>
        <w:t xml:space="preserve">: tell the application that it should use OWIN middleware when hosting under IIS. </w:t>
      </w:r>
      <w:r w:rsidRPr="007A1DC2">
        <w:t>This setting should be true.</w:t>
      </w:r>
    </w:p>
    <w:p w14:paraId="7FC1EF6D" w14:textId="77777777" w:rsidR="00B75FD8" w:rsidRDefault="00B75FD8" w:rsidP="00385EAA">
      <w:pPr>
        <w:pStyle w:val="Heading2"/>
      </w:pPr>
      <w:r>
        <w:t>API Documentation</w:t>
      </w:r>
    </w:p>
    <w:p w14:paraId="07756BF1" w14:textId="77777777" w:rsidR="008D4B57" w:rsidRDefault="00B75FD8" w:rsidP="00AB651A">
      <w:pPr>
        <w:rPr>
          <w:lang w:val="en-US"/>
        </w:rPr>
      </w:pPr>
      <w:r w:rsidRPr="00B75FD8">
        <w:rPr>
          <w:lang w:val="en-US"/>
        </w:rPr>
        <w:t xml:space="preserve">This service supports an interactive API documentation based on Swagger 2.0 specification. </w:t>
      </w:r>
    </w:p>
    <w:p w14:paraId="191A0413" w14:textId="77777777" w:rsidR="008D4B57" w:rsidRDefault="008D4B57" w:rsidP="00AB651A">
      <w:pPr>
        <w:rPr>
          <w:lang w:val="en-US"/>
        </w:rPr>
      </w:pPr>
    </w:p>
    <w:p w14:paraId="4E0B1E9C" w14:textId="3EBAA35D" w:rsidR="00B75FD8" w:rsidRPr="00B75FD8" w:rsidRDefault="00B75FD8" w:rsidP="00AB651A">
      <w:pPr>
        <w:rPr>
          <w:lang w:val="en-US"/>
        </w:rPr>
      </w:pPr>
      <w:r w:rsidRPr="00B75FD8">
        <w:rPr>
          <w:lang w:val="en-US"/>
        </w:rPr>
        <w:t xml:space="preserve">After setting up the application, open the "Content\api-docs.json" file and change the </w:t>
      </w:r>
      <w:r w:rsidRPr="00B75FD8">
        <w:rPr>
          <w:b/>
          <w:lang w:val="en-US"/>
        </w:rPr>
        <w:t>"basePath": "/{application endpoint}/api"</w:t>
      </w:r>
      <w:r w:rsidRPr="00B75FD8">
        <w:rPr>
          <w:lang w:val="en-US"/>
        </w:rPr>
        <w:t xml:space="preserve"> setting to /STSTestSigningService/api/</w:t>
      </w:r>
    </w:p>
    <w:p w14:paraId="1BA223CF" w14:textId="515D230A" w:rsidR="00B75FD8" w:rsidRPr="00B75FD8" w:rsidRDefault="00B75FD8" w:rsidP="00B75FD8">
      <w:pPr>
        <w:pStyle w:val="Heading1"/>
        <w:rPr>
          <w:lang w:val="en-US"/>
        </w:rPr>
      </w:pPr>
      <w:bookmarkStart w:id="4" w:name="_Toc415503551"/>
      <w:bookmarkStart w:id="5" w:name="_Toc418797821"/>
      <w:r w:rsidRPr="00B75FD8">
        <w:rPr>
          <w:lang w:val="en-US"/>
        </w:rPr>
        <w:t xml:space="preserve">Using </w:t>
      </w:r>
      <w:bookmarkEnd w:id="4"/>
      <w:bookmarkEnd w:id="5"/>
      <w:r w:rsidR="00F44E4E">
        <w:rPr>
          <w:lang w:val="en-US"/>
        </w:rPr>
        <w:t>The STS Test Signing Service</w:t>
      </w:r>
    </w:p>
    <w:p w14:paraId="07D4CED7" w14:textId="3C5F429C" w:rsidR="00CC5319" w:rsidRDefault="00CC5319" w:rsidP="00B75FD8">
      <w:pPr>
        <w:rPr>
          <w:lang w:val="en-US"/>
        </w:rPr>
      </w:pPr>
      <w:r>
        <w:rPr>
          <w:lang w:val="en-US"/>
        </w:rPr>
        <w:t xml:space="preserve">Browsing the </w:t>
      </w:r>
      <w:r w:rsidR="00975B2B">
        <w:rPr>
          <w:lang w:val="en-US"/>
        </w:rPr>
        <w:t>following URL will present a greeting page, that shows how to invoke the service.</w:t>
      </w:r>
    </w:p>
    <w:p w14:paraId="1B6D1CA7" w14:textId="77777777" w:rsidR="00CC5319" w:rsidRDefault="00BF7DF9" w:rsidP="00B75FD8">
      <w:pPr>
        <w:rPr>
          <w:rStyle w:val="Hyperlink"/>
          <w:lang w:val="en-US"/>
        </w:rPr>
      </w:pPr>
      <w:hyperlink r:id="rId13" w:history="1">
        <w:r w:rsidR="00CC5319">
          <w:rPr>
            <w:rStyle w:val="Hyperlink"/>
            <w:lang w:val="en-US"/>
          </w:rPr>
          <w:t>https://adgangsstyringeksempler.test-stoettesystemerne.dk/STSTestSigningService</w:t>
        </w:r>
      </w:hyperlink>
    </w:p>
    <w:p w14:paraId="0BCB2A57" w14:textId="77777777" w:rsidR="00CC5319" w:rsidRDefault="00CC5319" w:rsidP="00B75FD8">
      <w:pPr>
        <w:rPr>
          <w:rStyle w:val="Hyperlink"/>
          <w:lang w:val="en-US"/>
        </w:rPr>
      </w:pPr>
    </w:p>
    <w:p w14:paraId="0AD4FF16" w14:textId="089AE212" w:rsidR="00B75FD8" w:rsidRPr="00B75FD8" w:rsidRDefault="00B75FD8" w:rsidP="00CC5319">
      <w:pPr>
        <w:rPr>
          <w:lang w:val="en-US"/>
        </w:rPr>
      </w:pPr>
    </w:p>
    <w:p w14:paraId="74024C38" w14:textId="77777777" w:rsidR="0080687B" w:rsidRDefault="0080687B" w:rsidP="00B75FD8">
      <w:pPr>
        <w:rPr>
          <w:lang w:val="en-US"/>
        </w:rPr>
      </w:pPr>
    </w:p>
    <w:p w14:paraId="5CE6763E" w14:textId="77777777" w:rsidR="0080687B" w:rsidRDefault="00B75FD8" w:rsidP="00B75FD8">
      <w:pPr>
        <w:rPr>
          <w:lang w:val="en-US"/>
        </w:rPr>
      </w:pPr>
      <w:r w:rsidRPr="00B75FD8">
        <w:rPr>
          <w:lang w:val="en-US"/>
        </w:rPr>
        <w:t xml:space="preserve">Sample code which </w:t>
      </w:r>
      <w:r w:rsidR="0080687B">
        <w:rPr>
          <w:lang w:val="en-US"/>
        </w:rPr>
        <w:t xml:space="preserve">also </w:t>
      </w:r>
      <w:r w:rsidRPr="00B75FD8">
        <w:rPr>
          <w:lang w:val="en-US"/>
        </w:rPr>
        <w:t xml:space="preserve">demonstrates can be found in the </w:t>
      </w:r>
      <w:r w:rsidR="0080687B">
        <w:rPr>
          <w:lang w:val="en-US"/>
        </w:rPr>
        <w:t>class:</w:t>
      </w:r>
    </w:p>
    <w:p w14:paraId="4FF1C22A" w14:textId="5E689A9B" w:rsidR="00B75FD8" w:rsidRPr="0080687B" w:rsidRDefault="00B75FD8" w:rsidP="00B75FD8">
      <w:pPr>
        <w:rPr>
          <w:rFonts w:ascii="Courier New" w:hAnsi="Courier New" w:cs="Courier New"/>
          <w:lang w:val="en-US"/>
        </w:rPr>
      </w:pPr>
      <w:r w:rsidRPr="0080687B">
        <w:rPr>
          <w:rFonts w:ascii="Courier New" w:hAnsi="Courier New" w:cs="Courier New"/>
          <w:lang w:val="en-US"/>
        </w:rPr>
        <w:lastRenderedPageBreak/>
        <w:t>SecurityTokenServiceTestSigningControllerTest</w:t>
      </w:r>
    </w:p>
    <w:p w14:paraId="08B2ABD7" w14:textId="77777777" w:rsidR="00B75FD8" w:rsidRPr="00B75FD8" w:rsidRDefault="00B75FD8" w:rsidP="00B75FD8">
      <w:pPr>
        <w:rPr>
          <w:rFonts w:cs="Arial"/>
          <w:color w:val="222222"/>
          <w:sz w:val="19"/>
          <w:szCs w:val="19"/>
          <w:shd w:val="clear" w:color="auto" w:fill="FFFFFF"/>
          <w:lang w:val="en-US"/>
        </w:rPr>
      </w:pPr>
    </w:p>
    <w:sectPr w:rsidR="00B75FD8" w:rsidRPr="00B75FD8" w:rsidSect="00A258C3">
      <w:headerReference w:type="even" r:id="rId14"/>
      <w:headerReference w:type="default" r:id="rId15"/>
      <w:headerReference w:type="first" r:id="rId16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4C019" w14:textId="77777777" w:rsidR="00BF7DF9" w:rsidRDefault="00BF7DF9">
      <w:r>
        <w:separator/>
      </w:r>
    </w:p>
  </w:endnote>
  <w:endnote w:type="continuationSeparator" w:id="0">
    <w:p w14:paraId="6BC5E513" w14:textId="77777777" w:rsidR="00BF7DF9" w:rsidRDefault="00B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EC3BEC" w14:textId="77777777" w:rsidR="00E2194A" w:rsidRPr="00A258C3" w:rsidRDefault="00E2194A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3F7EB6" w:rsidRPr="00A258C3">
      <w:rPr>
        <w:rStyle w:val="PageNumber"/>
        <w:sz w:val="16"/>
        <w:szCs w:val="16"/>
      </w:rPr>
      <w:fldChar w:fldCharType="separate"/>
    </w:r>
    <w:r w:rsidR="00D674B7">
      <w:rPr>
        <w:rStyle w:val="PageNumber"/>
        <w:noProof/>
        <w:sz w:val="16"/>
        <w:szCs w:val="16"/>
      </w:rPr>
      <w:t>4</w:t>
    </w:r>
    <w:r w:rsidR="003F7EB6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3F7EB6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3F7EB6" w:rsidRPr="00A258C3">
      <w:rPr>
        <w:rStyle w:val="PageNumber"/>
        <w:sz w:val="16"/>
        <w:szCs w:val="16"/>
      </w:rPr>
      <w:fldChar w:fldCharType="separate"/>
    </w:r>
    <w:r w:rsidR="00D674B7">
      <w:rPr>
        <w:rStyle w:val="PageNumber"/>
        <w:noProof/>
        <w:sz w:val="16"/>
        <w:szCs w:val="16"/>
      </w:rPr>
      <w:t>5</w:t>
    </w:r>
    <w:r w:rsidR="003F7EB6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8B04B" w14:textId="77777777" w:rsidR="00BF7DF9" w:rsidRDefault="00BF7DF9">
      <w:r>
        <w:separator/>
      </w:r>
    </w:p>
  </w:footnote>
  <w:footnote w:type="continuationSeparator" w:id="0">
    <w:p w14:paraId="4C615AD8" w14:textId="77777777" w:rsidR="00BF7DF9" w:rsidRDefault="00BF7D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644B10" w14:textId="77777777" w:rsidR="00E2194A" w:rsidRDefault="00BF7DF9">
    <w:pPr>
      <w:pStyle w:val="Header"/>
    </w:pPr>
    <w:r>
      <w:rPr>
        <w:noProof/>
      </w:rPr>
      <w:pict w14:anchorId="0EA6DE7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01BD7D" w14:textId="77777777" w:rsidR="00E2194A" w:rsidRPr="00221E8E" w:rsidRDefault="00BF7DF9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32B0487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2FD854D8" wp14:editId="193BBFFB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A31E0" w14:textId="77777777" w:rsidR="00E2194A" w:rsidRDefault="00E2194A" w:rsidP="00E7020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854D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0" o:spid="_x0000_s1027" type="#_x0000_t202" style="position:absolute;left:0;text-align:left;margin-left:14.2pt;margin-top:53pt;width:320.9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" fillcolor="#6579ae" stroked="f">
              <v:textbox>
                <w:txbxContent>
                  <w:p w14:paraId="70EA31E0" w14:textId="77777777" w:rsidR="00E2194A" w:rsidRDefault="00E2194A" w:rsidP="00E7020F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2440CE09" wp14:editId="652CFE8B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31CF5939" w14:textId="77777777" w:rsidR="00E2194A" w:rsidRDefault="00E2194A" w:rsidP="00E7020F">
    <w:pPr>
      <w:pStyle w:val="Header"/>
      <w:ind w:left="-540"/>
    </w:pPr>
  </w:p>
  <w:p w14:paraId="7A9EC05C" w14:textId="77777777" w:rsidR="00E2194A" w:rsidRPr="00E7020F" w:rsidRDefault="00E2194A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841676" w14:textId="77777777" w:rsidR="00E2194A" w:rsidRDefault="00BF7DF9">
    <w:pPr>
      <w:pStyle w:val="Header"/>
    </w:pPr>
    <w:r>
      <w:rPr>
        <w:noProof/>
      </w:rPr>
      <w:pict w14:anchorId="0A2DFB1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2194A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21060D47" wp14:editId="00381C9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03AC6388" wp14:editId="07731A20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5BDE492" wp14:editId="40F6AFBC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52C096AA" wp14:editId="4160C9A8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3924F9F7" wp14:editId="5A963A9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5052A618" wp14:editId="0DBACE7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290A791" wp14:editId="12793FD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5091FC1B" wp14:editId="0B81871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0327D9FE" wp14:editId="2AE2A2F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5391BDD6" wp14:editId="192C93C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2194A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5E2D4B39" wp14:editId="0AABAA12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6A81847" wp14:editId="29B84E49">
              <wp:simplePos x="0" y="0"/>
              <wp:positionH relativeFrom="column">
                <wp:posOffset>0</wp:posOffset>
              </wp:positionH>
              <wp:positionV relativeFrom="paragraph">
                <wp:posOffset>2048510</wp:posOffset>
              </wp:positionV>
              <wp:extent cx="3657600" cy="226695"/>
              <wp:effectExtent l="3175" t="3175" r="0" b="0"/>
              <wp:wrapNone/>
              <wp:docPr id="39" name="Tekstboks: GLOBETEA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D089D" w14:textId="77777777" w:rsidR="00E2194A" w:rsidRPr="005546C2" w:rsidRDefault="00E2194A" w:rsidP="005546C2">
                          <w:pPr>
                            <w:pStyle w:val="GlobeteamNavnetrk"/>
                            <w:ind w:left="0"/>
                          </w:pPr>
                          <w:r w:rsidRPr="005546C2">
                            <w:t>GLOBETEAM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81847" id="_x0000_t202" coordsize="21600,21600" o:spt="202" path="m0,0l0,21600,21600,21600,21600,0xe">
              <v:stroke joinstyle="miter"/>
              <v:path gradientshapeok="t" o:connecttype="rect"/>
            </v:shapetype>
            <v:shape id="Tekstboks_x003a__x0020_GLOBETEAM" o:spid="_x0000_s1028" type="#_x0000_t202" style="position:absolute;margin-left:0;margin-top:161.3pt;width:4in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" filled="f" stroked="f">
              <v:textbox inset="0,0,0,0">
                <w:txbxContent>
                  <w:p w14:paraId="7DCD089D" w14:textId="77777777" w:rsidR="00E2194A" w:rsidRPr="005546C2" w:rsidRDefault="00E2194A" w:rsidP="005546C2">
                    <w:pPr>
                      <w:pStyle w:val="GlobeteamNavnetrk"/>
                      <w:ind w:left="0"/>
                    </w:pPr>
                    <w:r w:rsidRPr="005546C2">
                      <w:t>GLOBETEAM</w:t>
                    </w:r>
                  </w:p>
                </w:txbxContent>
              </v:textbox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EA00EFA" wp14:editId="7D6B5918">
              <wp:simplePos x="0" y="0"/>
              <wp:positionH relativeFrom="page">
                <wp:posOffset>3384550</wp:posOffset>
              </wp:positionH>
              <wp:positionV relativeFrom="page">
                <wp:posOffset>3672205</wp:posOffset>
              </wp:positionV>
              <wp:extent cx="3707765" cy="179705"/>
              <wp:effectExtent l="3175" t="0" r="381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745AB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00EFA" id="Text_x0020_Box_x0020_35" o:spid="_x0000_s1029" type="#_x0000_t202" style="position:absolute;margin-left:266.5pt;margin-top:289.15pt;width:291.95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" fillcolor="#6579ae" stroked="f">
              <v:textbox>
                <w:txbxContent>
                  <w:p w14:paraId="7DC745AB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A45EA7A" wp14:editId="07410E6F">
              <wp:simplePos x="0" y="0"/>
              <wp:positionH relativeFrom="page">
                <wp:posOffset>3384550</wp:posOffset>
              </wp:positionH>
              <wp:positionV relativeFrom="page">
                <wp:posOffset>5292725</wp:posOffset>
              </wp:positionV>
              <wp:extent cx="3707765" cy="431800"/>
              <wp:effectExtent l="3175" t="0" r="3810" b="0"/>
              <wp:wrapNone/>
              <wp:docPr id="3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432BA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5EA7A" id="Text_x0020_Box_x0020_34" o:spid="_x0000_s1030" type="#_x0000_t202" style="position:absolute;margin-left:266.5pt;margin-top:416.75pt;width:291.95pt;height:34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" fillcolor="#6579ae" stroked="f">
              <v:textbox>
                <w:txbxContent>
                  <w:p w14:paraId="0DF432BA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5D37012" wp14:editId="7B7F41C5">
              <wp:simplePos x="0" y="0"/>
              <wp:positionH relativeFrom="page">
                <wp:posOffset>3384550</wp:posOffset>
              </wp:positionH>
              <wp:positionV relativeFrom="page">
                <wp:posOffset>4392295</wp:posOffset>
              </wp:positionV>
              <wp:extent cx="3707765" cy="288290"/>
              <wp:effectExtent l="3175" t="1270" r="3810" b="0"/>
              <wp:wrapNone/>
              <wp:docPr id="3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24820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37012" id="Text_x0020_Box_x0020_33" o:spid="_x0000_s1031" type="#_x0000_t202" style="position:absolute;margin-left:266.5pt;margin-top:345.85pt;width:291.9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" fillcolor="#6579ae" stroked="f">
              <v:textbox>
                <w:txbxContent>
                  <w:p w14:paraId="0CF24820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1389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C0B1D99" wp14:editId="317B5A50">
              <wp:simplePos x="0" y="0"/>
              <wp:positionH relativeFrom="page">
                <wp:posOffset>3384550</wp:posOffset>
              </wp:positionH>
              <wp:positionV relativeFrom="page">
                <wp:posOffset>2718435</wp:posOffset>
              </wp:positionV>
              <wp:extent cx="3707765" cy="107950"/>
              <wp:effectExtent l="3175" t="3810" r="3810" b="254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7765" cy="10795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A0D2A" w14:textId="77777777" w:rsidR="00E2194A" w:rsidRPr="001324D5" w:rsidRDefault="00E2194A" w:rsidP="001324D5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B1D99" id="Text_x0020_Box_x0020_32" o:spid="_x0000_s1032" type="#_x0000_t202" style="position:absolute;margin-left:266.5pt;margin-top:214.05pt;width:291.95pt;height:8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" fillcolor="#6579ae" stroked="f">
              <v:textbox>
                <w:txbxContent>
                  <w:p w14:paraId="4C7A0D2A" w14:textId="77777777" w:rsidR="00E2194A" w:rsidRPr="001324D5" w:rsidRDefault="00E2194A" w:rsidP="001324D5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D20C7E" w14:textId="77777777" w:rsidR="00E2194A" w:rsidRDefault="00BF7DF9">
    <w:pPr>
      <w:pStyle w:val="Header"/>
    </w:pPr>
    <w:r>
      <w:rPr>
        <w:noProof/>
      </w:rPr>
      <w:pict w14:anchorId="64447FD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BED902" w14:textId="77777777" w:rsidR="00E2194A" w:rsidRDefault="00BF7DF9">
    <w:pPr>
      <w:pStyle w:val="Header"/>
    </w:pPr>
    <w:r>
      <w:rPr>
        <w:noProof/>
      </w:rPr>
      <w:pict w14:anchorId="32E9073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DC815B" w14:textId="77777777" w:rsidR="00E2194A" w:rsidRPr="00221E8E" w:rsidRDefault="00BF7DF9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30C7887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1" layoutInCell="1" allowOverlap="1" wp14:anchorId="71CB7793" wp14:editId="25B738A4">
              <wp:simplePos x="0" y="0"/>
              <wp:positionH relativeFrom="page">
                <wp:posOffset>180340</wp:posOffset>
              </wp:positionH>
              <wp:positionV relativeFrom="page">
                <wp:posOffset>673100</wp:posOffset>
              </wp:positionV>
              <wp:extent cx="4075430" cy="71755"/>
              <wp:effectExtent l="0" t="0" r="1905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5430" cy="7175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E8FF5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B779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0" o:spid="_x0000_s1033" type="#_x0000_t202" style="position:absolute;left:0;text-align:left;margin-left:14.2pt;margin-top:53pt;width:320.9pt;height:5.6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" fillcolor="#6579ae" stroked="f">
              <v:textbox>
                <w:txbxContent>
                  <w:p w14:paraId="264E8FF5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0104B756" wp14:editId="2CFA03DC">
              <wp:simplePos x="0" y="0"/>
              <wp:positionH relativeFrom="page">
                <wp:posOffset>180340</wp:posOffset>
              </wp:positionH>
              <wp:positionV relativeFrom="page">
                <wp:posOffset>3564255</wp:posOffset>
              </wp:positionV>
              <wp:extent cx="560070" cy="431800"/>
              <wp:effectExtent l="0" t="1905" r="2540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43180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1226C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4B756" id="Text_x0020_Box_x0020_28" o:spid="_x0000_s1034" type="#_x0000_t202" style="position:absolute;left:0;text-align:left;margin-left:14.2pt;margin-top:280.65pt;width:44.1pt;height:34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" fillcolor="#6579ae" stroked="f">
              <v:textbox>
                <w:txbxContent>
                  <w:p w14:paraId="1A71226C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1" layoutInCell="1" allowOverlap="1" wp14:anchorId="0E72C972" wp14:editId="64A6D412">
              <wp:simplePos x="0" y="0"/>
              <wp:positionH relativeFrom="page">
                <wp:posOffset>180340</wp:posOffset>
              </wp:positionH>
              <wp:positionV relativeFrom="page">
                <wp:posOffset>2844165</wp:posOffset>
              </wp:positionV>
              <wp:extent cx="560070" cy="288290"/>
              <wp:effectExtent l="0" t="0" r="2540" b="1270"/>
              <wp:wrapNone/>
              <wp:docPr id="2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288290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BD44C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2C972" id="Text_x0020_Box_x0020_27" o:spid="_x0000_s1035" type="#_x0000_t202" style="position:absolute;left:0;text-align:left;margin-left:14.2pt;margin-top:223.95pt;width:44.1pt;height:22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" fillcolor="#6579ae" stroked="f">
              <v:textbox>
                <w:txbxContent>
                  <w:p w14:paraId="67DBD44C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6F229AD4" wp14:editId="1D9AA8E9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3892"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1" layoutInCell="1" allowOverlap="1" wp14:anchorId="514EA9B7" wp14:editId="51D1BEBA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60070" cy="179705"/>
              <wp:effectExtent l="0" t="0" r="2540" b="3175"/>
              <wp:wrapNone/>
              <wp:docPr id="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" cy="179705"/>
                      </a:xfrm>
                      <a:prstGeom prst="rect">
                        <a:avLst/>
                      </a:prstGeom>
                      <a:solidFill>
                        <a:srgbClr val="6579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EF008" w14:textId="77777777" w:rsidR="00E2194A" w:rsidRDefault="00E2194A" w:rsidP="00392E4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EA9B7" id="Text_x0020_Box_x0020_25" o:spid="_x0000_s1036" type="#_x0000_t202" style="position:absolute;left:0;text-align:left;margin-left:14.2pt;margin-top:170.1pt;width:44.1pt;height:14.1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" fillcolor="#6579ae" stroked="f">
              <v:textbox>
                <w:txbxContent>
                  <w:p w14:paraId="10FEF008" w14:textId="77777777" w:rsidR="00E2194A" w:rsidRDefault="00E2194A" w:rsidP="00392E45"/>
                </w:txbxContent>
              </v:textbox>
              <w10:wrap anchorx="page" anchory="page"/>
              <w10:anchorlock/>
            </v:shape>
          </w:pict>
        </mc:Fallback>
      </mc:AlternateContent>
    </w:r>
    <w:r w:rsidR="00E2194A" w:rsidRPr="00E208DD">
      <w:rPr>
        <w:sz w:val="36"/>
        <w:szCs w:val="36"/>
      </w:rPr>
      <w:tab/>
    </w:r>
    <w:r w:rsidR="00E2194A" w:rsidRPr="00221E8E">
      <w:t>GLOBETEAM</w:t>
    </w:r>
  </w:p>
  <w:p w14:paraId="175B42BF" w14:textId="77777777" w:rsidR="00E2194A" w:rsidRDefault="00E2194A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CD3E14"/>
    <w:multiLevelType w:val="hybridMultilevel"/>
    <w:tmpl w:val="7D360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A6A"/>
    <w:multiLevelType w:val="hybridMultilevel"/>
    <w:tmpl w:val="071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805B4"/>
    <w:multiLevelType w:val="hybridMultilevel"/>
    <w:tmpl w:val="CF54765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4D8B1EC2"/>
    <w:multiLevelType w:val="hybridMultilevel"/>
    <w:tmpl w:val="397CD366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3077"/>
    <w:multiLevelType w:val="hybridMultilevel"/>
    <w:tmpl w:val="FE56B91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5BC14553"/>
    <w:multiLevelType w:val="hybridMultilevel"/>
    <w:tmpl w:val="5E5C64CC"/>
    <w:lvl w:ilvl="0" w:tplc="2B0A7874">
      <w:start w:val="1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2C2438"/>
    <w:multiLevelType w:val="hybridMultilevel"/>
    <w:tmpl w:val="BCCEB71E"/>
    <w:lvl w:ilvl="0" w:tplc="C75C94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82783"/>
    <w:multiLevelType w:val="hybridMultilevel"/>
    <w:tmpl w:val="F43684D2"/>
    <w:lvl w:ilvl="0" w:tplc="9E7C6434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FC0657A"/>
    <w:multiLevelType w:val="hybridMultilevel"/>
    <w:tmpl w:val="EA74FA24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C6490"/>
    <w:multiLevelType w:val="hybridMultilevel"/>
    <w:tmpl w:val="8B90A02A"/>
    <w:lvl w:ilvl="0" w:tplc="9E7C6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5"/>
  </w:num>
  <w:num w:numId="5">
    <w:abstractNumId w:val="10"/>
  </w:num>
  <w:num w:numId="6">
    <w:abstractNumId w:val="11"/>
  </w:num>
  <w:num w:numId="7">
    <w:abstractNumId w:val="16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  <w:num w:numId="16">
    <w:abstractNumId w:val="9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0"/>
    <w:rsid w:val="0000133E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0849"/>
    <w:rsid w:val="0006119B"/>
    <w:rsid w:val="00065859"/>
    <w:rsid w:val="00067507"/>
    <w:rsid w:val="00070068"/>
    <w:rsid w:val="00074D92"/>
    <w:rsid w:val="00076575"/>
    <w:rsid w:val="0008608D"/>
    <w:rsid w:val="0009070F"/>
    <w:rsid w:val="00094BDA"/>
    <w:rsid w:val="0009670C"/>
    <w:rsid w:val="00096946"/>
    <w:rsid w:val="00097A58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378E"/>
    <w:rsid w:val="000D51A1"/>
    <w:rsid w:val="000D540D"/>
    <w:rsid w:val="000E3588"/>
    <w:rsid w:val="000E6A8C"/>
    <w:rsid w:val="000F1968"/>
    <w:rsid w:val="000F5170"/>
    <w:rsid w:val="000F5472"/>
    <w:rsid w:val="000F7B76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322A2"/>
    <w:rsid w:val="001324D5"/>
    <w:rsid w:val="00133557"/>
    <w:rsid w:val="001363DC"/>
    <w:rsid w:val="001370E5"/>
    <w:rsid w:val="00141ADD"/>
    <w:rsid w:val="00156EA7"/>
    <w:rsid w:val="00156F13"/>
    <w:rsid w:val="001625CF"/>
    <w:rsid w:val="001638EC"/>
    <w:rsid w:val="001642C4"/>
    <w:rsid w:val="001677FE"/>
    <w:rsid w:val="001701F9"/>
    <w:rsid w:val="00171E14"/>
    <w:rsid w:val="0017398A"/>
    <w:rsid w:val="00174D86"/>
    <w:rsid w:val="0018514F"/>
    <w:rsid w:val="00191481"/>
    <w:rsid w:val="00192F63"/>
    <w:rsid w:val="00194A18"/>
    <w:rsid w:val="001A334C"/>
    <w:rsid w:val="001A3E19"/>
    <w:rsid w:val="001A4237"/>
    <w:rsid w:val="001A4E51"/>
    <w:rsid w:val="001B28EC"/>
    <w:rsid w:val="001B3E4F"/>
    <w:rsid w:val="001B422E"/>
    <w:rsid w:val="001B68D5"/>
    <w:rsid w:val="001C6B9E"/>
    <w:rsid w:val="001C7B18"/>
    <w:rsid w:val="001D5EBC"/>
    <w:rsid w:val="001E5B2B"/>
    <w:rsid w:val="001F11AA"/>
    <w:rsid w:val="001F1DDF"/>
    <w:rsid w:val="002003B4"/>
    <w:rsid w:val="00210B5E"/>
    <w:rsid w:val="00213759"/>
    <w:rsid w:val="0021435C"/>
    <w:rsid w:val="002161E3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783A"/>
    <w:rsid w:val="00251302"/>
    <w:rsid w:val="00251916"/>
    <w:rsid w:val="00254E2B"/>
    <w:rsid w:val="00255E7D"/>
    <w:rsid w:val="00256458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4BB7"/>
    <w:rsid w:val="0028527E"/>
    <w:rsid w:val="00293CA0"/>
    <w:rsid w:val="002A4627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E47"/>
    <w:rsid w:val="002F23D4"/>
    <w:rsid w:val="002F42BA"/>
    <w:rsid w:val="002F572C"/>
    <w:rsid w:val="002F6CF7"/>
    <w:rsid w:val="00302D97"/>
    <w:rsid w:val="003030F1"/>
    <w:rsid w:val="00306749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6D28"/>
    <w:rsid w:val="00340404"/>
    <w:rsid w:val="00340D2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E11"/>
    <w:rsid w:val="00376167"/>
    <w:rsid w:val="003812F6"/>
    <w:rsid w:val="003841ED"/>
    <w:rsid w:val="00385EAA"/>
    <w:rsid w:val="00387350"/>
    <w:rsid w:val="003877B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64EA"/>
    <w:rsid w:val="003D704D"/>
    <w:rsid w:val="003D74BD"/>
    <w:rsid w:val="003E1286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19B5"/>
    <w:rsid w:val="00432072"/>
    <w:rsid w:val="004331E6"/>
    <w:rsid w:val="00434228"/>
    <w:rsid w:val="00443A66"/>
    <w:rsid w:val="00444D01"/>
    <w:rsid w:val="0044565B"/>
    <w:rsid w:val="004469C2"/>
    <w:rsid w:val="004505C4"/>
    <w:rsid w:val="00453262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241E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C4163"/>
    <w:rsid w:val="004E1AA6"/>
    <w:rsid w:val="004E231E"/>
    <w:rsid w:val="004E72C9"/>
    <w:rsid w:val="004F535C"/>
    <w:rsid w:val="004F5961"/>
    <w:rsid w:val="004F733E"/>
    <w:rsid w:val="004F7B25"/>
    <w:rsid w:val="00503CFA"/>
    <w:rsid w:val="00504B38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157B"/>
    <w:rsid w:val="00543CEC"/>
    <w:rsid w:val="00543D3A"/>
    <w:rsid w:val="0054521B"/>
    <w:rsid w:val="005455E8"/>
    <w:rsid w:val="005546C2"/>
    <w:rsid w:val="0055499B"/>
    <w:rsid w:val="00557F55"/>
    <w:rsid w:val="00564810"/>
    <w:rsid w:val="0056668E"/>
    <w:rsid w:val="005673B2"/>
    <w:rsid w:val="00567A36"/>
    <w:rsid w:val="0057157C"/>
    <w:rsid w:val="00577971"/>
    <w:rsid w:val="00581453"/>
    <w:rsid w:val="00586B48"/>
    <w:rsid w:val="00586BA9"/>
    <w:rsid w:val="00586E5A"/>
    <w:rsid w:val="00590FD4"/>
    <w:rsid w:val="0059395F"/>
    <w:rsid w:val="00594410"/>
    <w:rsid w:val="005955BB"/>
    <w:rsid w:val="0059671C"/>
    <w:rsid w:val="005A127E"/>
    <w:rsid w:val="005A2A93"/>
    <w:rsid w:val="005B6818"/>
    <w:rsid w:val="005B71A2"/>
    <w:rsid w:val="005C4BA1"/>
    <w:rsid w:val="005D079D"/>
    <w:rsid w:val="005D169B"/>
    <w:rsid w:val="005D2EE8"/>
    <w:rsid w:val="005D6A13"/>
    <w:rsid w:val="005E0394"/>
    <w:rsid w:val="005E4BC4"/>
    <w:rsid w:val="005E4DD4"/>
    <w:rsid w:val="005E5F3D"/>
    <w:rsid w:val="005E6B5A"/>
    <w:rsid w:val="005E75EA"/>
    <w:rsid w:val="005F493E"/>
    <w:rsid w:val="005F52A5"/>
    <w:rsid w:val="005F72CB"/>
    <w:rsid w:val="00601D3E"/>
    <w:rsid w:val="006100B6"/>
    <w:rsid w:val="0061108B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642B3"/>
    <w:rsid w:val="00665022"/>
    <w:rsid w:val="006662BE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A4A27"/>
    <w:rsid w:val="006A7640"/>
    <w:rsid w:val="006B0E5E"/>
    <w:rsid w:val="006B1A9E"/>
    <w:rsid w:val="006B69BE"/>
    <w:rsid w:val="006C1C25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3462"/>
    <w:rsid w:val="007434E4"/>
    <w:rsid w:val="00744709"/>
    <w:rsid w:val="007503E5"/>
    <w:rsid w:val="00756CE7"/>
    <w:rsid w:val="00762EAA"/>
    <w:rsid w:val="00771FCF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17C"/>
    <w:rsid w:val="007F2BAF"/>
    <w:rsid w:val="007F4351"/>
    <w:rsid w:val="007F57F7"/>
    <w:rsid w:val="007F5F79"/>
    <w:rsid w:val="00803312"/>
    <w:rsid w:val="0080343F"/>
    <w:rsid w:val="00803F45"/>
    <w:rsid w:val="008050FF"/>
    <w:rsid w:val="0080687B"/>
    <w:rsid w:val="008070F5"/>
    <w:rsid w:val="0081265C"/>
    <w:rsid w:val="00817AD2"/>
    <w:rsid w:val="00820690"/>
    <w:rsid w:val="0082399D"/>
    <w:rsid w:val="008243C6"/>
    <w:rsid w:val="00827335"/>
    <w:rsid w:val="008276BB"/>
    <w:rsid w:val="008310A3"/>
    <w:rsid w:val="00833FEA"/>
    <w:rsid w:val="00834B0D"/>
    <w:rsid w:val="00834CC7"/>
    <w:rsid w:val="008416F3"/>
    <w:rsid w:val="008436BF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5304"/>
    <w:rsid w:val="00880081"/>
    <w:rsid w:val="00891A96"/>
    <w:rsid w:val="008935A9"/>
    <w:rsid w:val="00894EC5"/>
    <w:rsid w:val="008A1023"/>
    <w:rsid w:val="008A25F9"/>
    <w:rsid w:val="008A587B"/>
    <w:rsid w:val="008A5922"/>
    <w:rsid w:val="008A5DFC"/>
    <w:rsid w:val="008B4526"/>
    <w:rsid w:val="008B46DC"/>
    <w:rsid w:val="008C0BEC"/>
    <w:rsid w:val="008C155F"/>
    <w:rsid w:val="008C2023"/>
    <w:rsid w:val="008C7C8B"/>
    <w:rsid w:val="008D1461"/>
    <w:rsid w:val="008D2524"/>
    <w:rsid w:val="008D4B57"/>
    <w:rsid w:val="008D58D2"/>
    <w:rsid w:val="008E400D"/>
    <w:rsid w:val="008E708E"/>
    <w:rsid w:val="008F500B"/>
    <w:rsid w:val="008F6318"/>
    <w:rsid w:val="00900D1A"/>
    <w:rsid w:val="00902686"/>
    <w:rsid w:val="00910694"/>
    <w:rsid w:val="00911201"/>
    <w:rsid w:val="00911ED6"/>
    <w:rsid w:val="00915B0C"/>
    <w:rsid w:val="009205C7"/>
    <w:rsid w:val="009224B4"/>
    <w:rsid w:val="00922C49"/>
    <w:rsid w:val="009255B0"/>
    <w:rsid w:val="0092634C"/>
    <w:rsid w:val="00927620"/>
    <w:rsid w:val="009315F5"/>
    <w:rsid w:val="00936465"/>
    <w:rsid w:val="009368E9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75B2B"/>
    <w:rsid w:val="00984659"/>
    <w:rsid w:val="0098691D"/>
    <w:rsid w:val="009927D7"/>
    <w:rsid w:val="009948BD"/>
    <w:rsid w:val="0099680E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07F3"/>
    <w:rsid w:val="009C133A"/>
    <w:rsid w:val="009C1F14"/>
    <w:rsid w:val="009C5102"/>
    <w:rsid w:val="009C5194"/>
    <w:rsid w:val="009C5C17"/>
    <w:rsid w:val="009D011C"/>
    <w:rsid w:val="009D292A"/>
    <w:rsid w:val="009E451F"/>
    <w:rsid w:val="009E5594"/>
    <w:rsid w:val="009E7E76"/>
    <w:rsid w:val="009E7E81"/>
    <w:rsid w:val="009F5DD6"/>
    <w:rsid w:val="00A00314"/>
    <w:rsid w:val="00A03813"/>
    <w:rsid w:val="00A03C3B"/>
    <w:rsid w:val="00A0701C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368ED"/>
    <w:rsid w:val="00A41741"/>
    <w:rsid w:val="00A45622"/>
    <w:rsid w:val="00A4624C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B196F"/>
    <w:rsid w:val="00AB502E"/>
    <w:rsid w:val="00AB5594"/>
    <w:rsid w:val="00AB651A"/>
    <w:rsid w:val="00AC1119"/>
    <w:rsid w:val="00AC22C9"/>
    <w:rsid w:val="00AC3371"/>
    <w:rsid w:val="00AC6880"/>
    <w:rsid w:val="00AD064B"/>
    <w:rsid w:val="00AD1831"/>
    <w:rsid w:val="00AD3077"/>
    <w:rsid w:val="00AD44E5"/>
    <w:rsid w:val="00AD7295"/>
    <w:rsid w:val="00AD7B5B"/>
    <w:rsid w:val="00AE2E27"/>
    <w:rsid w:val="00AE511B"/>
    <w:rsid w:val="00AE67F4"/>
    <w:rsid w:val="00AF02C1"/>
    <w:rsid w:val="00AF1989"/>
    <w:rsid w:val="00AF2EBA"/>
    <w:rsid w:val="00AF3DB3"/>
    <w:rsid w:val="00AF50BD"/>
    <w:rsid w:val="00AF50D5"/>
    <w:rsid w:val="00AF7578"/>
    <w:rsid w:val="00B00A40"/>
    <w:rsid w:val="00B045A7"/>
    <w:rsid w:val="00B06AF0"/>
    <w:rsid w:val="00B06FCA"/>
    <w:rsid w:val="00B10566"/>
    <w:rsid w:val="00B11BFE"/>
    <w:rsid w:val="00B12B0C"/>
    <w:rsid w:val="00B13892"/>
    <w:rsid w:val="00B16D07"/>
    <w:rsid w:val="00B1703B"/>
    <w:rsid w:val="00B1731D"/>
    <w:rsid w:val="00B174F0"/>
    <w:rsid w:val="00B201F8"/>
    <w:rsid w:val="00B23AFA"/>
    <w:rsid w:val="00B264B2"/>
    <w:rsid w:val="00B31A9D"/>
    <w:rsid w:val="00B33BE1"/>
    <w:rsid w:val="00B54A34"/>
    <w:rsid w:val="00B60FAA"/>
    <w:rsid w:val="00B64460"/>
    <w:rsid w:val="00B6456E"/>
    <w:rsid w:val="00B6606F"/>
    <w:rsid w:val="00B71F89"/>
    <w:rsid w:val="00B75FD8"/>
    <w:rsid w:val="00B76B54"/>
    <w:rsid w:val="00B77158"/>
    <w:rsid w:val="00B81115"/>
    <w:rsid w:val="00B82002"/>
    <w:rsid w:val="00B8261C"/>
    <w:rsid w:val="00B86A91"/>
    <w:rsid w:val="00B8724A"/>
    <w:rsid w:val="00B915F0"/>
    <w:rsid w:val="00B941C0"/>
    <w:rsid w:val="00B947B4"/>
    <w:rsid w:val="00BA58D0"/>
    <w:rsid w:val="00BA5A20"/>
    <w:rsid w:val="00BA7493"/>
    <w:rsid w:val="00BB4103"/>
    <w:rsid w:val="00BB4362"/>
    <w:rsid w:val="00BB48D2"/>
    <w:rsid w:val="00BB69DE"/>
    <w:rsid w:val="00BC2DFE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7DF9"/>
    <w:rsid w:val="00C0039E"/>
    <w:rsid w:val="00C00451"/>
    <w:rsid w:val="00C008D3"/>
    <w:rsid w:val="00C00916"/>
    <w:rsid w:val="00C00C46"/>
    <w:rsid w:val="00C013B6"/>
    <w:rsid w:val="00C013D9"/>
    <w:rsid w:val="00C06491"/>
    <w:rsid w:val="00C10EB3"/>
    <w:rsid w:val="00C11A20"/>
    <w:rsid w:val="00C13974"/>
    <w:rsid w:val="00C13F6C"/>
    <w:rsid w:val="00C14384"/>
    <w:rsid w:val="00C152FF"/>
    <w:rsid w:val="00C159DE"/>
    <w:rsid w:val="00C21A7F"/>
    <w:rsid w:val="00C23559"/>
    <w:rsid w:val="00C24F6C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63386"/>
    <w:rsid w:val="00C71BDE"/>
    <w:rsid w:val="00C73F21"/>
    <w:rsid w:val="00C74183"/>
    <w:rsid w:val="00C74706"/>
    <w:rsid w:val="00C768C0"/>
    <w:rsid w:val="00C80FDD"/>
    <w:rsid w:val="00C811EF"/>
    <w:rsid w:val="00C847C3"/>
    <w:rsid w:val="00C9399C"/>
    <w:rsid w:val="00CA0CB9"/>
    <w:rsid w:val="00CA5660"/>
    <w:rsid w:val="00CB1125"/>
    <w:rsid w:val="00CB2932"/>
    <w:rsid w:val="00CB339A"/>
    <w:rsid w:val="00CB3A5F"/>
    <w:rsid w:val="00CB3AC7"/>
    <w:rsid w:val="00CB71CD"/>
    <w:rsid w:val="00CC5069"/>
    <w:rsid w:val="00CC5319"/>
    <w:rsid w:val="00CC547B"/>
    <w:rsid w:val="00CC7A23"/>
    <w:rsid w:val="00CD24CE"/>
    <w:rsid w:val="00CD62DD"/>
    <w:rsid w:val="00CD6B6D"/>
    <w:rsid w:val="00CE0579"/>
    <w:rsid w:val="00CE410C"/>
    <w:rsid w:val="00CF1C01"/>
    <w:rsid w:val="00CF4732"/>
    <w:rsid w:val="00D020D8"/>
    <w:rsid w:val="00D06078"/>
    <w:rsid w:val="00D0634E"/>
    <w:rsid w:val="00D0726E"/>
    <w:rsid w:val="00D075D5"/>
    <w:rsid w:val="00D1201A"/>
    <w:rsid w:val="00D1259D"/>
    <w:rsid w:val="00D14D79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674B7"/>
    <w:rsid w:val="00D71427"/>
    <w:rsid w:val="00D72674"/>
    <w:rsid w:val="00D73496"/>
    <w:rsid w:val="00D750F7"/>
    <w:rsid w:val="00D762B6"/>
    <w:rsid w:val="00D8037F"/>
    <w:rsid w:val="00D8251F"/>
    <w:rsid w:val="00D84483"/>
    <w:rsid w:val="00D86A37"/>
    <w:rsid w:val="00D8728C"/>
    <w:rsid w:val="00D92310"/>
    <w:rsid w:val="00D93866"/>
    <w:rsid w:val="00D94CF9"/>
    <w:rsid w:val="00D94FC0"/>
    <w:rsid w:val="00D97CD2"/>
    <w:rsid w:val="00DA0A84"/>
    <w:rsid w:val="00DA2FD7"/>
    <w:rsid w:val="00DA6606"/>
    <w:rsid w:val="00DA6DB4"/>
    <w:rsid w:val="00DB2381"/>
    <w:rsid w:val="00DB2ABC"/>
    <w:rsid w:val="00DB619C"/>
    <w:rsid w:val="00DC71C2"/>
    <w:rsid w:val="00DE4FB4"/>
    <w:rsid w:val="00DE6C8E"/>
    <w:rsid w:val="00DF01D6"/>
    <w:rsid w:val="00DF12AC"/>
    <w:rsid w:val="00DF17B8"/>
    <w:rsid w:val="00DF29AD"/>
    <w:rsid w:val="00DF4618"/>
    <w:rsid w:val="00DF6302"/>
    <w:rsid w:val="00E00296"/>
    <w:rsid w:val="00E0046E"/>
    <w:rsid w:val="00E024F4"/>
    <w:rsid w:val="00E029D0"/>
    <w:rsid w:val="00E03488"/>
    <w:rsid w:val="00E10DC4"/>
    <w:rsid w:val="00E1222E"/>
    <w:rsid w:val="00E14CB4"/>
    <w:rsid w:val="00E15249"/>
    <w:rsid w:val="00E15D7B"/>
    <w:rsid w:val="00E208DD"/>
    <w:rsid w:val="00E2113A"/>
    <w:rsid w:val="00E2194A"/>
    <w:rsid w:val="00E2254C"/>
    <w:rsid w:val="00E2290C"/>
    <w:rsid w:val="00E22D8A"/>
    <w:rsid w:val="00E343EE"/>
    <w:rsid w:val="00E366C2"/>
    <w:rsid w:val="00E36CD8"/>
    <w:rsid w:val="00E41B74"/>
    <w:rsid w:val="00E454FC"/>
    <w:rsid w:val="00E574F3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80C85"/>
    <w:rsid w:val="00E81A4C"/>
    <w:rsid w:val="00E81C73"/>
    <w:rsid w:val="00E90699"/>
    <w:rsid w:val="00E90924"/>
    <w:rsid w:val="00E9244E"/>
    <w:rsid w:val="00E9547A"/>
    <w:rsid w:val="00E95E1B"/>
    <w:rsid w:val="00E96300"/>
    <w:rsid w:val="00EA2D97"/>
    <w:rsid w:val="00EB55DC"/>
    <w:rsid w:val="00EB56E1"/>
    <w:rsid w:val="00EB5F56"/>
    <w:rsid w:val="00EB6AE3"/>
    <w:rsid w:val="00EC2887"/>
    <w:rsid w:val="00EC5450"/>
    <w:rsid w:val="00EE6752"/>
    <w:rsid w:val="00EF305F"/>
    <w:rsid w:val="00F00144"/>
    <w:rsid w:val="00F07D4D"/>
    <w:rsid w:val="00F17E0A"/>
    <w:rsid w:val="00F20B83"/>
    <w:rsid w:val="00F21C65"/>
    <w:rsid w:val="00F25646"/>
    <w:rsid w:val="00F25A58"/>
    <w:rsid w:val="00F260ED"/>
    <w:rsid w:val="00F31C75"/>
    <w:rsid w:val="00F35BA4"/>
    <w:rsid w:val="00F37124"/>
    <w:rsid w:val="00F403C4"/>
    <w:rsid w:val="00F44E4E"/>
    <w:rsid w:val="00F53B38"/>
    <w:rsid w:val="00F54138"/>
    <w:rsid w:val="00F548BB"/>
    <w:rsid w:val="00F5604E"/>
    <w:rsid w:val="00F578C8"/>
    <w:rsid w:val="00F60089"/>
    <w:rsid w:val="00F73430"/>
    <w:rsid w:val="00F737A2"/>
    <w:rsid w:val="00F73FFD"/>
    <w:rsid w:val="00F744AE"/>
    <w:rsid w:val="00F75192"/>
    <w:rsid w:val="00F75667"/>
    <w:rsid w:val="00F7633D"/>
    <w:rsid w:val="00F76979"/>
    <w:rsid w:val="00F7708B"/>
    <w:rsid w:val="00F85A8C"/>
    <w:rsid w:val="00F86FEA"/>
    <w:rsid w:val="00F927E0"/>
    <w:rsid w:val="00F9545B"/>
    <w:rsid w:val="00F9641B"/>
    <w:rsid w:val="00F9680C"/>
    <w:rsid w:val="00FA0DAB"/>
    <w:rsid w:val="00FA4029"/>
    <w:rsid w:val="00FA5E86"/>
    <w:rsid w:val="00FA60B4"/>
    <w:rsid w:val="00FB1975"/>
    <w:rsid w:val="00FB3C65"/>
    <w:rsid w:val="00FB66C8"/>
    <w:rsid w:val="00FB7918"/>
    <w:rsid w:val="00FC028F"/>
    <w:rsid w:val="00FC1A93"/>
    <w:rsid w:val="00FC3BD0"/>
    <w:rsid w:val="00FC7E03"/>
    <w:rsid w:val="00FE04C8"/>
    <w:rsid w:val="00FE0868"/>
    <w:rsid w:val="00FE103E"/>
    <w:rsid w:val="00FE6955"/>
    <w:rsid w:val="00FF0DFB"/>
    <w:rsid w:val="00FF5DE7"/>
    <w:rsid w:val="00FF6AC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0841C0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A7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FD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75FD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adgangsstyringeksempler.test-stoettesystemerne.dk/STSTestSigningService" TargetMode="External"/><Relationship Id="rId13" Type="http://schemas.openxmlformats.org/officeDocument/2006/relationships/hyperlink" Target="https://adgangsstyringeksempler.test-stoettesystemerne.dk/STSTestSigningService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6A395-515E-B14F-8305-EE2C32DD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17</TotalTime>
  <Pages>5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3322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44</cp:revision>
  <cp:lastPrinted>2010-06-16T14:17:00Z</cp:lastPrinted>
  <dcterms:created xsi:type="dcterms:W3CDTF">2015-05-07T14:31:00Z</dcterms:created>
  <dcterms:modified xsi:type="dcterms:W3CDTF">2015-05-21T14:37:00Z</dcterms:modified>
</cp:coreProperties>
</file>
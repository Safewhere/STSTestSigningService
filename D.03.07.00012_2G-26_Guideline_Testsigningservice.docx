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9265" w14:textId="77777777" w:rsidR="00DF6302" w:rsidRPr="001324D5" w:rsidRDefault="00B13892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76FDC5" wp14:editId="66AE0F2E">
                <wp:simplePos x="0" y="0"/>
                <wp:positionH relativeFrom="page">
                  <wp:posOffset>3361055</wp:posOffset>
                </wp:positionH>
                <wp:positionV relativeFrom="page">
                  <wp:posOffset>6054725</wp:posOffset>
                </wp:positionV>
                <wp:extent cx="3707765" cy="3707765"/>
                <wp:effectExtent l="0" t="0" r="635" b="63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707765"/>
                        </a:xfrm>
                        <a:prstGeom prst="rect">
                          <a:avLst/>
                        </a:prstGeom>
                        <a:solidFill>
                          <a:srgbClr val="6579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B8F6" w14:textId="77777777" w:rsidR="00E2194A" w:rsidRPr="00B75FD8" w:rsidRDefault="00BA7493" w:rsidP="008416F3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  <w:r w:rsidRPr="00B75FD8">
                              <w:rPr>
                                <w:lang w:val="en-US"/>
                              </w:rPr>
                              <w:t>Kombit</w:t>
                            </w:r>
                            <w:r w:rsidR="00E2194A" w:rsidRPr="00B75FD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C5ABBF0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1FE8C8B8" w14:textId="2E7420E8" w:rsidR="00E2194A" w:rsidRPr="00B75FD8" w:rsidRDefault="00B75FD8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  <w:r w:rsidRPr="00B75FD8">
                              <w:rPr>
                                <w:lang w:val="en-US"/>
                              </w:rPr>
                              <w:t xml:space="preserve">Guideline for the </w:t>
                            </w:r>
                            <w:r w:rsidR="00306749">
                              <w:rPr>
                                <w:lang w:val="en-US"/>
                              </w:rPr>
                              <w:t xml:space="preserve">.Net </w:t>
                            </w:r>
                            <w:r w:rsidR="005E6B5A">
                              <w:rPr>
                                <w:lang w:val="en-US"/>
                              </w:rPr>
                              <w:t xml:space="preserve">STS </w:t>
                            </w:r>
                            <w:r w:rsidRPr="00B75FD8">
                              <w:rPr>
                                <w:lang w:val="en-US"/>
                              </w:rPr>
                              <w:t>Test Signing Service</w:t>
                            </w:r>
                          </w:p>
                          <w:p w14:paraId="40690F37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197978B1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6417CB42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7FDD7C36" w14:textId="77777777" w:rsidR="00E2194A" w:rsidRPr="00B75FD8" w:rsidRDefault="006642B3" w:rsidP="008A5922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  <w:r w:rsidRPr="00B75FD8">
                              <w:rPr>
                                <w:lang w:val="en-US"/>
                              </w:rPr>
                              <w:t>Version 1.</w:t>
                            </w:r>
                            <w:r w:rsidR="00BA7493" w:rsidRPr="00B75FD8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6FDC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64.65pt;margin-top:476.75pt;width:291.95pt;height:291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YO60guEAAAANAQAADwAAAAAAAAAAAAAAAADaBAAAZHJzL2Rvd25yZXYueG1sUEsFBgAAAAAEAAQA&#10;8wAAAOgFAAAAAA==&#10;" fillcolor="#6579ae" stroked="f">
                <v:textbox inset=",3mm,,3mm">
                  <w:txbxContent>
                    <w:p w14:paraId="768EB8F6" w14:textId="77777777" w:rsidR="00E2194A" w:rsidRPr="00B75FD8" w:rsidRDefault="00BA7493" w:rsidP="008416F3">
                      <w:pPr>
                        <w:pStyle w:val="ForsideOverskrift"/>
                        <w:rPr>
                          <w:lang w:val="en-US"/>
                        </w:rPr>
                      </w:pPr>
                      <w:r w:rsidRPr="00B75FD8">
                        <w:rPr>
                          <w:lang w:val="en-US"/>
                        </w:rPr>
                        <w:t>Kombit</w:t>
                      </w:r>
                      <w:r w:rsidR="00E2194A" w:rsidRPr="00B75FD8">
                        <w:rPr>
                          <w:lang w:val="en-US"/>
                        </w:rPr>
                        <w:t xml:space="preserve"> </w:t>
                      </w:r>
                    </w:p>
                    <w:p w14:paraId="5C5ABBF0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1FE8C8B8" w14:textId="2E7420E8" w:rsidR="00E2194A" w:rsidRPr="00B75FD8" w:rsidRDefault="00B75FD8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  <w:r w:rsidRPr="00B75FD8">
                        <w:rPr>
                          <w:lang w:val="en-US"/>
                        </w:rPr>
                        <w:t xml:space="preserve">Guideline for the </w:t>
                      </w:r>
                      <w:r w:rsidR="00306749">
                        <w:rPr>
                          <w:lang w:val="en-US"/>
                        </w:rPr>
                        <w:t xml:space="preserve">.Net </w:t>
                      </w:r>
                      <w:r w:rsidR="005E6B5A">
                        <w:rPr>
                          <w:lang w:val="en-US"/>
                        </w:rPr>
                        <w:t xml:space="preserve">STS </w:t>
                      </w:r>
                      <w:r w:rsidRPr="00B75FD8">
                        <w:rPr>
                          <w:lang w:val="en-US"/>
                        </w:rPr>
                        <w:t>Test Signing Service</w:t>
                      </w:r>
                    </w:p>
                    <w:p w14:paraId="40690F37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197978B1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6417CB42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7FDD7C36" w14:textId="77777777" w:rsidR="00E2194A" w:rsidRPr="00B75FD8" w:rsidRDefault="006642B3" w:rsidP="008A5922">
                      <w:pPr>
                        <w:pStyle w:val="ForsideOverskrift"/>
                        <w:rPr>
                          <w:lang w:val="en-US"/>
                        </w:rPr>
                      </w:pPr>
                      <w:r w:rsidRPr="00B75FD8">
                        <w:rPr>
                          <w:lang w:val="en-US"/>
                        </w:rPr>
                        <w:t>Version 1.</w:t>
                      </w:r>
                      <w:r w:rsidR="00BA7493" w:rsidRPr="00B75FD8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087273" w14:textId="77777777" w:rsidR="00261281" w:rsidRDefault="00261281" w:rsidP="00261281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STSTestSigningService</w:t>
      </w:r>
    </w:p>
    <w:p w14:paraId="7E1B7460" w14:textId="77777777" w:rsidR="00261281" w:rsidRDefault="00261281" w:rsidP="0026128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STS Test Signing Service</w:t>
      </w:r>
      <w:bookmarkStart w:id="0" w:name="_GoBack"/>
      <w:bookmarkEnd w:id="0"/>
    </w:p>
    <w:p w14:paraId="7E4C7577" w14:textId="77777777" w:rsidR="00261281" w:rsidRDefault="00261281" w:rsidP="00261281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introduction”"/>
      <w:bookmarkEnd w:id="1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56435A54" w14:textId="77777777" w:rsidR="00261281" w:rsidRDefault="00261281" w:rsidP="0026128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document describes how to configure the .Net-based Test Signing Service. After completing this guide, the .Net-based Test Signing Service will be configured.</w:t>
      </w:r>
    </w:p>
    <w:p w14:paraId="70ED2B58" w14:textId="77777777" w:rsidR="00261281" w:rsidRDefault="00261281" w:rsidP="0026128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.Net-developer knowledgeable in the technologies used to develop this .Net-based sample, including:</w:t>
      </w:r>
    </w:p>
    <w:p w14:paraId="55A4BF36" w14:textId="77777777" w:rsidR="00261281" w:rsidRDefault="00261281" w:rsidP="0026128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C#</w:t>
      </w:r>
    </w:p>
    <w:p w14:paraId="2C48585B" w14:textId="77777777" w:rsidR="00261281" w:rsidRDefault="00261281" w:rsidP="0026128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Microsoft.Net framework v4.5</w:t>
      </w:r>
    </w:p>
    <w:p w14:paraId="6E725773" w14:textId="77777777" w:rsidR="00261281" w:rsidRDefault="00261281" w:rsidP="0026128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Windows Server Operating System</w:t>
      </w:r>
    </w:p>
    <w:p w14:paraId="3391C00D" w14:textId="77777777" w:rsidR="00261281" w:rsidRDefault="00261281" w:rsidP="0026128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Internet Information Systems (IIS)</w:t>
      </w:r>
    </w:p>
    <w:p w14:paraId="79819480" w14:textId="77777777" w:rsidR="00261281" w:rsidRDefault="00261281" w:rsidP="0026128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HTTP and HTTPS</w:t>
      </w:r>
    </w:p>
    <w:p w14:paraId="7B2AF446" w14:textId="77777777" w:rsidR="00261281" w:rsidRDefault="00261281" w:rsidP="0026128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39EA1259" w14:textId="77777777" w:rsidR="00261281" w:rsidRDefault="00261281" w:rsidP="00261281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setup”"/>
      <w:bookmarkEnd w:id="2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63CEAFFB" w14:textId="77777777" w:rsidR="00261281" w:rsidRDefault="00261281" w:rsidP="0026128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use this sample do the following:</w:t>
      </w:r>
    </w:p>
    <w:p w14:paraId="0B420D40" w14:textId="77777777" w:rsidR="00261281" w:rsidRDefault="00261281" w:rsidP="00261281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https://github.com/Safewhere/STSTestSigningService.git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STSTestSigningService.zip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</w:t>
      </w:r>
      <w:r>
        <w:rPr>
          <w:rFonts w:ascii="Helvetica Neue" w:hAnsi="Helvetica Neue"/>
          <w:color w:val="333333"/>
        </w:rPr>
        <w:t>.</w:t>
      </w:r>
    </w:p>
    <w:p w14:paraId="0002F44B" w14:textId="77777777" w:rsidR="00261281" w:rsidRDefault="00261281" w:rsidP="00261281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C:\STSTestSigningService\Kombit.Samples.STSTestSigningService.sln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Visual Studio, and build the solution.</w:t>
      </w:r>
    </w:p>
    <w:p w14:paraId="0C62A2E3" w14:textId="77777777" w:rsidR="00261281" w:rsidRDefault="00261281" w:rsidP="00261281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sure an SSL certificate that covers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ststestsigningservice.projekt-stoettesystemerne.dk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present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certificate store.</w:t>
      </w:r>
    </w:p>
    <w:p w14:paraId="3F0F9670" w14:textId="77777777" w:rsidR="00261281" w:rsidRDefault="00261281" w:rsidP="00261281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Open the Hosts-file, and map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ststestsigningservice.projekt-stoettesystemerne.dk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127.0.0.1</w:t>
      </w:r>
      <w:r>
        <w:rPr>
          <w:rFonts w:ascii="Helvetica Neue" w:hAnsi="Helvetica Neue"/>
          <w:color w:val="333333"/>
        </w:rPr>
        <w:t>.</w:t>
      </w:r>
    </w:p>
    <w:p w14:paraId="540B224C" w14:textId="77777777" w:rsidR="00261281" w:rsidRDefault="00261281" w:rsidP="0026128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a new IIS web application:</w:t>
      </w:r>
    </w:p>
    <w:p w14:paraId="4A2F95A6" w14:textId="77777777" w:rsidR="00261281" w:rsidRDefault="00261281" w:rsidP="00261281">
      <w:pPr>
        <w:numPr>
          <w:ilvl w:val="1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Site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ststestsigningservice.projekt-stoettesystemerne.dk</w:t>
      </w:r>
    </w:p>
    <w:p w14:paraId="1E8CEB8E" w14:textId="77777777" w:rsidR="00261281" w:rsidRDefault="00261281" w:rsidP="00261281">
      <w:pPr>
        <w:numPr>
          <w:ilvl w:val="1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Physical path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C:\STSTestSigningService\Kombit.Samples.STSTestSigningService</w:t>
      </w:r>
    </w:p>
    <w:p w14:paraId="1F356FCB" w14:textId="77777777" w:rsidR="00261281" w:rsidRDefault="00261281" w:rsidP="00261281">
      <w:pPr>
        <w:numPr>
          <w:ilvl w:val="1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Binding type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HTTPS</w:t>
      </w:r>
    </w:p>
    <w:p w14:paraId="600E83FA" w14:textId="77777777" w:rsidR="00261281" w:rsidRDefault="00261281" w:rsidP="00261281">
      <w:pPr>
        <w:numPr>
          <w:ilvl w:val="1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Host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ststestsigningservice.projekt-stoettesystemerne.dk</w:t>
      </w:r>
    </w:p>
    <w:p w14:paraId="27EA07BB" w14:textId="77777777" w:rsidR="00261281" w:rsidRDefault="00261281" w:rsidP="00261281">
      <w:pPr>
        <w:numPr>
          <w:ilvl w:val="1"/>
          <w:numId w:val="1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an appropriate SSL certificate, that matches the host name chosen in the previous step</w:t>
      </w:r>
    </w:p>
    <w:p w14:paraId="583758B7" w14:textId="77777777" w:rsidR="00261281" w:rsidRDefault="00261281" w:rsidP="00261281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and execute permissions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C:\STSTestSigningService\</w:t>
      </w:r>
    </w:p>
    <w:p w14:paraId="5E533EC4" w14:textId="77777777" w:rsidR="00261281" w:rsidRDefault="00261281" w:rsidP="00261281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the certificate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C:\STSTestSigningService\Certificates\certificate.p12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.</w:t>
      </w:r>
    </w:p>
    <w:p w14:paraId="3A9BE0B0" w14:textId="77777777" w:rsidR="00261281" w:rsidRDefault="00261281" w:rsidP="0026128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Assign the application pool identity for the web application read permissions to the private key for the certificate imported in the previous step.</w:t>
      </w:r>
    </w:p>
    <w:p w14:paraId="0907809B" w14:textId="77777777" w:rsidR="00261281" w:rsidRDefault="00261281" w:rsidP="0026128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>
          <w:rPr>
            <w:rStyle w:val="Hyperlink"/>
            <w:rFonts w:ascii="Helvetica Neue" w:hAnsi="Helvetica Neue"/>
            <w:color w:val="4078C0"/>
          </w:rPr>
          <w:t>https://ststestsigningservice.projekt-stoettesystemerne.dk</w:t>
        </w:r>
      </w:hyperlink>
    </w:p>
    <w:p w14:paraId="7FDD646A" w14:textId="77777777" w:rsidR="00261281" w:rsidRDefault="00261281" w:rsidP="00261281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3" w:name="user-content-“configuration”"/>
      <w:bookmarkEnd w:id="3"/>
      <w:r>
        <w:rPr>
          <w:rFonts w:ascii="Helvetica Neue" w:hAnsi="Helvetica Neue"/>
          <w:color w:val="333333"/>
          <w:sz w:val="42"/>
          <w:szCs w:val="42"/>
        </w:rPr>
        <w:t>Configuration Parameters</w:t>
      </w:r>
    </w:p>
    <w:p w14:paraId="6B6239DB" w14:textId="77777777" w:rsidR="00261281" w:rsidRDefault="00261281" w:rsidP="00261281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 few properties in the configuration file, web.config, for STSTestSigningService may need to be updated. The configuration file is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C:\STSTestSigningService\Kombit.Samples.STSTestSigningService\web.config</w:t>
      </w:r>
      <w:r>
        <w:rPr>
          <w:rFonts w:ascii="Helvetica Neue" w:hAnsi="Helvetica Neue"/>
          <w:color w:val="333333"/>
        </w:rPr>
        <w:t>.</w:t>
      </w:r>
    </w:p>
    <w:p w14:paraId="3252706F" w14:textId="77777777" w:rsidR="00261281" w:rsidRDefault="00261281" w:rsidP="0026128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parameters can be changed:</w:t>
      </w:r>
    </w:p>
    <w:p w14:paraId="1FB01F21" w14:textId="77777777" w:rsidR="00261281" w:rsidRDefault="00261281" w:rsidP="00261281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SigningCertificateThumbprint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thumbprint of a certificate with private key that is used to sign the updated token. The certificate must exist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.</w:t>
      </w:r>
    </w:p>
    <w:p w14:paraId="42A6EF6F" w14:textId="77777777" w:rsidR="00261281" w:rsidRDefault="00261281" w:rsidP="00261281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serilog:minimum-level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Specifies the level of logging. Log files are stored in 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Logs\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folder.</w:t>
      </w:r>
    </w:p>
    <w:p w14:paraId="193C42E1" w14:textId="77777777" w:rsidR="00261281" w:rsidRDefault="00261281" w:rsidP="00261281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owin:AutomaticAppStartup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Tell the application that it should use OWIN middleware when hosting under IIS. This setting should be true.</w:t>
      </w:r>
    </w:p>
    <w:p w14:paraId="37DE6524" w14:textId="77777777" w:rsidR="00261281" w:rsidRDefault="00261281" w:rsidP="00261281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4" w:name="user-content-“documentation”"/>
      <w:bookmarkEnd w:id="4"/>
      <w:r>
        <w:rPr>
          <w:rFonts w:ascii="Helvetica Neue" w:hAnsi="Helvetica Neue"/>
          <w:color w:val="333333"/>
          <w:sz w:val="42"/>
          <w:szCs w:val="42"/>
        </w:rPr>
        <w:lastRenderedPageBreak/>
        <w:t>API Documentation</w:t>
      </w:r>
    </w:p>
    <w:p w14:paraId="69DAE0C8" w14:textId="77777777" w:rsidR="00261281" w:rsidRDefault="00261281" w:rsidP="00261281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service supports an interactive API documentation based on Swagger 2.0 (Open API) specification.</w:t>
      </w:r>
    </w:p>
    <w:p w14:paraId="0CEE362C" w14:textId="77777777" w:rsidR="00261281" w:rsidRDefault="00261281" w:rsidP="00261281">
      <w:pPr>
        <w:pStyle w:val="NormalWeb"/>
        <w:spacing w:before="0" w:beforeAutospacing="0" w:after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setting up the application, open the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Content\api-docs.json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file and change the "basePath":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/{application endpoint}/api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setting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/api/</w:t>
      </w:r>
    </w:p>
    <w:p w14:paraId="08B2ABD7" w14:textId="77777777" w:rsidR="00B75FD8" w:rsidRPr="00B75FD8" w:rsidRDefault="00B75FD8" w:rsidP="00261281">
      <w:pPr>
        <w:pStyle w:val="Heading1"/>
        <w:rPr>
          <w:color w:val="222222"/>
          <w:sz w:val="19"/>
          <w:szCs w:val="19"/>
          <w:shd w:val="clear" w:color="auto" w:fill="FFFFFF"/>
          <w:lang w:val="en-US"/>
        </w:rPr>
      </w:pPr>
    </w:p>
    <w:sectPr w:rsidR="00B75FD8" w:rsidRPr="00B75FD8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2BD75" w14:textId="77777777" w:rsidR="00DA7710" w:rsidRDefault="00DA7710">
      <w:r>
        <w:separator/>
      </w:r>
    </w:p>
  </w:endnote>
  <w:endnote w:type="continuationSeparator" w:id="0">
    <w:p w14:paraId="4BFF21BF" w14:textId="77777777" w:rsidR="00DA7710" w:rsidRDefault="00DA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EC3BEC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3F7EB6" w:rsidRPr="00A258C3">
      <w:rPr>
        <w:rStyle w:val="PageNumber"/>
        <w:sz w:val="16"/>
        <w:szCs w:val="16"/>
      </w:rPr>
      <w:fldChar w:fldCharType="separate"/>
    </w:r>
    <w:r w:rsidR="00261281">
      <w:rPr>
        <w:rStyle w:val="PageNumber"/>
        <w:noProof/>
        <w:sz w:val="16"/>
        <w:szCs w:val="16"/>
      </w:rPr>
      <w:t>3</w:t>
    </w:r>
    <w:r w:rsidR="003F7EB6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3F7EB6" w:rsidRPr="00A258C3">
      <w:rPr>
        <w:rStyle w:val="PageNumber"/>
        <w:sz w:val="16"/>
        <w:szCs w:val="16"/>
      </w:rPr>
      <w:fldChar w:fldCharType="separate"/>
    </w:r>
    <w:r w:rsidR="00261281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F9C0E" w14:textId="77777777" w:rsidR="00DA7710" w:rsidRDefault="00DA7710">
      <w:r>
        <w:separator/>
      </w:r>
    </w:p>
  </w:footnote>
  <w:footnote w:type="continuationSeparator" w:id="0">
    <w:p w14:paraId="1B3267DB" w14:textId="77777777" w:rsidR="00DA7710" w:rsidRDefault="00DA77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644B10" w14:textId="77777777" w:rsidR="00E2194A" w:rsidRDefault="00DA7710">
    <w:pPr>
      <w:pStyle w:val="Header"/>
    </w:pPr>
    <w:r>
      <w:rPr>
        <w:noProof/>
      </w:rPr>
      <w:pict w14:anchorId="0EA6DE7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01BD7D" w14:textId="77777777" w:rsidR="00E2194A" w:rsidRPr="00221E8E" w:rsidRDefault="00DA7710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32B0487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2FD854D8" wp14:editId="193BBFFB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A31E0" w14:textId="77777777" w:rsidR="00E2194A" w:rsidRDefault="00E2194A" w:rsidP="00E702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854D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0" o:spid="_x0000_s1027" type="#_x0000_t202" style="position:absolute;left:0;text-align:left;margin-left:14.2pt;margin-top:53pt;width:320.9pt;height:5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    <v:textbox>
                <w:txbxContent>
                  <w:p w14:paraId="70EA31E0" w14:textId="77777777" w:rsidR="00E2194A" w:rsidRDefault="00E2194A" w:rsidP="00E7020F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2440CE09" wp14:editId="652CFE8B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31CF5939" w14:textId="77777777" w:rsidR="00E2194A" w:rsidRDefault="00E2194A" w:rsidP="00E7020F">
    <w:pPr>
      <w:pStyle w:val="Header"/>
      <w:ind w:left="-540"/>
    </w:pPr>
  </w:p>
  <w:p w14:paraId="7A9EC05C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841676" w14:textId="77777777" w:rsidR="00E2194A" w:rsidRDefault="00DA7710">
    <w:pPr>
      <w:pStyle w:val="Header"/>
    </w:pPr>
    <w:r>
      <w:rPr>
        <w:noProof/>
      </w:rPr>
      <w:pict w14:anchorId="0A2DFB1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21060D47" wp14:editId="00381C90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03AC6388" wp14:editId="07731A20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65BDE492" wp14:editId="40F6AFB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52C096AA" wp14:editId="4160C9A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3924F9F7" wp14:editId="5A963A9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5052A618" wp14:editId="0DBACE7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5290A791" wp14:editId="12793FD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5091FC1B" wp14:editId="0B81871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0327D9FE" wp14:editId="2AE2A2F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5391BDD6" wp14:editId="192C93C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5E2D4B39" wp14:editId="0AABAA12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6A81847" wp14:editId="29B84E49">
              <wp:simplePos x="0" y="0"/>
              <wp:positionH relativeFrom="column">
                <wp:posOffset>0</wp:posOffset>
              </wp:positionH>
              <wp:positionV relativeFrom="paragraph">
                <wp:posOffset>2048510</wp:posOffset>
              </wp:positionV>
              <wp:extent cx="3657600" cy="226695"/>
              <wp:effectExtent l="3175" t="3175" r="0" b="0"/>
              <wp:wrapNone/>
              <wp:docPr id="39" name="Tekstboks: GLOBETEA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D089D" w14:textId="77777777" w:rsidR="00E2194A" w:rsidRPr="005546C2" w:rsidRDefault="00E2194A" w:rsidP="005546C2">
                          <w:pPr>
                            <w:pStyle w:val="GlobeteamNavnetrk"/>
                            <w:ind w:left="0"/>
                          </w:pPr>
                          <w:r w:rsidRPr="005546C2">
                            <w:t>GLOBETEAM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81847" id="_x0000_t202" coordsize="21600,21600" o:spt="202" path="m0,0l0,21600,21600,21600,21600,0xe">
              <v:stroke joinstyle="miter"/>
              <v:path gradientshapeok="t" o:connecttype="rect"/>
            </v:shapetype>
            <v:shape id="Tekstboks_x003a__x0020_GLOBETEAM" o:spid="_x0000_s1028" type="#_x0000_t202" style="position:absolute;margin-left:0;margin-top:161.3pt;width:4in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    <v:textbox inset="0,0,0,0">
                <w:txbxContent>
                  <w:p w14:paraId="7DCD089D" w14:textId="77777777" w:rsidR="00E2194A" w:rsidRPr="005546C2" w:rsidRDefault="00E2194A" w:rsidP="005546C2">
                    <w:pPr>
                      <w:pStyle w:val="GlobeteamNavnetrk"/>
                      <w:ind w:left="0"/>
                    </w:pPr>
                    <w:r w:rsidRPr="005546C2">
                      <w:t>GLOBETEAM</w:t>
                    </w:r>
                  </w:p>
                </w:txbxContent>
              </v:textbox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EA00EFA" wp14:editId="7D6B5918">
              <wp:simplePos x="0" y="0"/>
              <wp:positionH relativeFrom="page">
                <wp:posOffset>3384550</wp:posOffset>
              </wp:positionH>
              <wp:positionV relativeFrom="page">
                <wp:posOffset>3672205</wp:posOffset>
              </wp:positionV>
              <wp:extent cx="3707765" cy="179705"/>
              <wp:effectExtent l="3175" t="0" r="381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745AB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00EFA" id="Text_x0020_Box_x0020_35" o:spid="_x0000_s1029" type="#_x0000_t202" style="position:absolute;margin-left:266.5pt;margin-top:289.15pt;width:291.95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    <v:textbox>
                <w:txbxContent>
                  <w:p w14:paraId="7DC745AB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A45EA7A" wp14:editId="07410E6F">
              <wp:simplePos x="0" y="0"/>
              <wp:positionH relativeFrom="page">
                <wp:posOffset>3384550</wp:posOffset>
              </wp:positionH>
              <wp:positionV relativeFrom="page">
                <wp:posOffset>5292725</wp:posOffset>
              </wp:positionV>
              <wp:extent cx="3707765" cy="431800"/>
              <wp:effectExtent l="3175" t="0" r="3810" b="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432BA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5EA7A" id="Text_x0020_Box_x0020_34" o:spid="_x0000_s1030" type="#_x0000_t202" style="position:absolute;margin-left:266.5pt;margin-top:416.75pt;width:291.9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    <v:textbox>
                <w:txbxContent>
                  <w:p w14:paraId="0DF432BA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5D37012" wp14:editId="7B7F41C5">
              <wp:simplePos x="0" y="0"/>
              <wp:positionH relativeFrom="page">
                <wp:posOffset>3384550</wp:posOffset>
              </wp:positionH>
              <wp:positionV relativeFrom="page">
                <wp:posOffset>4392295</wp:posOffset>
              </wp:positionV>
              <wp:extent cx="3707765" cy="288290"/>
              <wp:effectExtent l="3175" t="1270" r="381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24820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37012" id="Text_x0020_Box_x0020_33" o:spid="_x0000_s1031" type="#_x0000_t202" style="position:absolute;margin-left:266.5pt;margin-top:345.85pt;width:291.9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    <v:textbox>
                <w:txbxContent>
                  <w:p w14:paraId="0CF24820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C0B1D99" wp14:editId="317B5A50">
              <wp:simplePos x="0" y="0"/>
              <wp:positionH relativeFrom="page">
                <wp:posOffset>3384550</wp:posOffset>
              </wp:positionH>
              <wp:positionV relativeFrom="page">
                <wp:posOffset>2718435</wp:posOffset>
              </wp:positionV>
              <wp:extent cx="3707765" cy="107950"/>
              <wp:effectExtent l="3175" t="3810" r="3810" b="254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0795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A0D2A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1D99" id="Text_x0020_Box_x0020_32" o:spid="_x0000_s1032" type="#_x0000_t202" style="position:absolute;margin-left:266.5pt;margin-top:214.05pt;width:291.95pt;height:8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    <v:textbox>
                <w:txbxContent>
                  <w:p w14:paraId="4C7A0D2A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D20C7E" w14:textId="77777777" w:rsidR="00E2194A" w:rsidRDefault="00DA7710">
    <w:pPr>
      <w:pStyle w:val="Header"/>
    </w:pPr>
    <w:r>
      <w:rPr>
        <w:noProof/>
      </w:rPr>
      <w:pict w14:anchorId="64447FD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BED902" w14:textId="77777777" w:rsidR="00E2194A" w:rsidRDefault="00DA7710">
    <w:pPr>
      <w:pStyle w:val="Header"/>
    </w:pPr>
    <w:r>
      <w:rPr>
        <w:noProof/>
      </w:rPr>
      <w:pict w14:anchorId="32E9073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DC815B" w14:textId="77777777" w:rsidR="00E2194A" w:rsidRPr="00221E8E" w:rsidRDefault="00DA7710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30C7887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71CB7793" wp14:editId="25B738A4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E8FF5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B779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0" o:spid="_x0000_s1033" type="#_x0000_t202" style="position:absolute;left:0;text-align:left;margin-left:14.2pt;margin-top:53pt;width:320.9pt;height:5.6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    <v:textbox>
                <w:txbxContent>
                  <w:p w14:paraId="264E8FF5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0104B756" wp14:editId="2CFA03DC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560070" cy="431800"/>
              <wp:effectExtent l="0" t="1905" r="2540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1226C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4B756" id="Text_x0020_Box_x0020_28" o:spid="_x0000_s1034" type="#_x0000_t202" style="position:absolute;left:0;text-align:left;margin-left:14.2pt;margin-top:280.65pt;width:44.1pt;height:3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    <v:textbox>
                <w:txbxContent>
                  <w:p w14:paraId="1A71226C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1" layoutInCell="1" allowOverlap="1" wp14:anchorId="0E72C972" wp14:editId="64A6D412">
              <wp:simplePos x="0" y="0"/>
              <wp:positionH relativeFrom="page">
                <wp:posOffset>180340</wp:posOffset>
              </wp:positionH>
              <wp:positionV relativeFrom="page">
                <wp:posOffset>2844165</wp:posOffset>
              </wp:positionV>
              <wp:extent cx="560070" cy="288290"/>
              <wp:effectExtent l="0" t="0" r="254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BD44C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2C972" id="Text_x0020_Box_x0020_27" o:spid="_x0000_s1035" type="#_x0000_t202" style="position:absolute;left:0;text-align:left;margin-left:14.2pt;margin-top:223.95pt;width:44.1pt;height:22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    <v:textbox>
                <w:txbxContent>
                  <w:p w14:paraId="67DBD44C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6F229AD4" wp14:editId="1D9AA8E9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1" layoutInCell="1" allowOverlap="1" wp14:anchorId="514EA9B7" wp14:editId="51D1BEBA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60070" cy="179705"/>
              <wp:effectExtent l="0" t="0" r="2540" b="3175"/>
              <wp:wrapNone/>
              <wp:docPr id="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EF008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EA9B7" id="Text_x0020_Box_x0020_25" o:spid="_x0000_s1036" type="#_x0000_t202" style="position:absolute;left:0;text-align:left;margin-left:14.2pt;margin-top:170.1pt;width:44.1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    <v:textbox>
                <w:txbxContent>
                  <w:p w14:paraId="10FEF008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175B42BF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43ECE"/>
    <w:multiLevelType w:val="multilevel"/>
    <w:tmpl w:val="5E9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42613335"/>
    <w:multiLevelType w:val="multilevel"/>
    <w:tmpl w:val="5E1C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EF2C30"/>
    <w:multiLevelType w:val="multilevel"/>
    <w:tmpl w:val="E58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8B1EC2"/>
    <w:multiLevelType w:val="hybridMultilevel"/>
    <w:tmpl w:val="397CD36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BC14553"/>
    <w:multiLevelType w:val="hybridMultilevel"/>
    <w:tmpl w:val="5E5C64CC"/>
    <w:lvl w:ilvl="0" w:tplc="2B0A7874">
      <w:start w:val="1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2C2438"/>
    <w:multiLevelType w:val="hybridMultilevel"/>
    <w:tmpl w:val="BCCEB71E"/>
    <w:lvl w:ilvl="0" w:tplc="C75C9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6"/>
  </w:num>
  <w:num w:numId="5">
    <w:abstractNumId w:val="13"/>
  </w:num>
  <w:num w:numId="6">
    <w:abstractNumId w:val="14"/>
  </w:num>
  <w:num w:numId="7">
    <w:abstractNumId w:val="19"/>
  </w:num>
  <w:num w:numId="8">
    <w:abstractNumId w:val="17"/>
  </w:num>
  <w:num w:numId="9">
    <w:abstractNumId w:val="1"/>
  </w:num>
  <w:num w:numId="10">
    <w:abstractNumId w:val="16"/>
  </w:num>
  <w:num w:numId="11">
    <w:abstractNumId w:val="11"/>
  </w:num>
  <w:num w:numId="12">
    <w:abstractNumId w:val="7"/>
  </w:num>
  <w:num w:numId="13">
    <w:abstractNumId w:val="10"/>
  </w:num>
  <w:num w:numId="14">
    <w:abstractNumId w:val="15"/>
  </w:num>
  <w:num w:numId="15">
    <w:abstractNumId w:val="4"/>
  </w:num>
  <w:num w:numId="16">
    <w:abstractNumId w:val="12"/>
  </w:num>
  <w:num w:numId="17">
    <w:abstractNumId w:val="5"/>
  </w:num>
  <w:num w:numId="18">
    <w:abstractNumId w:val="2"/>
  </w:num>
  <w:num w:numId="19">
    <w:abstractNumId w:val="8"/>
  </w:num>
  <w:num w:numId="2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F0"/>
    <w:rsid w:val="0000133E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0849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378E"/>
    <w:rsid w:val="000D51A1"/>
    <w:rsid w:val="000D540D"/>
    <w:rsid w:val="000E3588"/>
    <w:rsid w:val="000E6A8C"/>
    <w:rsid w:val="000F1968"/>
    <w:rsid w:val="000F5170"/>
    <w:rsid w:val="000F5472"/>
    <w:rsid w:val="000F7B76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557"/>
    <w:rsid w:val="001363DC"/>
    <w:rsid w:val="001370E5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422E"/>
    <w:rsid w:val="001B68D5"/>
    <w:rsid w:val="001C6B9E"/>
    <w:rsid w:val="001C7B18"/>
    <w:rsid w:val="001D5EBC"/>
    <w:rsid w:val="001E5B2B"/>
    <w:rsid w:val="001F11AA"/>
    <w:rsid w:val="001F1DDF"/>
    <w:rsid w:val="002003B4"/>
    <w:rsid w:val="00210B5E"/>
    <w:rsid w:val="00213759"/>
    <w:rsid w:val="0021435C"/>
    <w:rsid w:val="002161E3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1281"/>
    <w:rsid w:val="00262903"/>
    <w:rsid w:val="00263DD6"/>
    <w:rsid w:val="00264A07"/>
    <w:rsid w:val="0026543D"/>
    <w:rsid w:val="00265C99"/>
    <w:rsid w:val="00265E3F"/>
    <w:rsid w:val="00266327"/>
    <w:rsid w:val="00271F90"/>
    <w:rsid w:val="00284BB7"/>
    <w:rsid w:val="0028527E"/>
    <w:rsid w:val="00293CA0"/>
    <w:rsid w:val="002A4627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06749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D2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5EAA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64EA"/>
    <w:rsid w:val="003D704D"/>
    <w:rsid w:val="003D74BD"/>
    <w:rsid w:val="003E1286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53262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241E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4B38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157B"/>
    <w:rsid w:val="00543CEC"/>
    <w:rsid w:val="00543D3A"/>
    <w:rsid w:val="0054521B"/>
    <w:rsid w:val="005455E8"/>
    <w:rsid w:val="005546C2"/>
    <w:rsid w:val="0055499B"/>
    <w:rsid w:val="00557F55"/>
    <w:rsid w:val="00564810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B6818"/>
    <w:rsid w:val="005B71A2"/>
    <w:rsid w:val="005C4BA1"/>
    <w:rsid w:val="005D079D"/>
    <w:rsid w:val="005D169B"/>
    <w:rsid w:val="005D2EE8"/>
    <w:rsid w:val="005D6A13"/>
    <w:rsid w:val="005E0394"/>
    <w:rsid w:val="005E4BC4"/>
    <w:rsid w:val="005E4DD4"/>
    <w:rsid w:val="005E5F3D"/>
    <w:rsid w:val="005E6B5A"/>
    <w:rsid w:val="005E75EA"/>
    <w:rsid w:val="005F493E"/>
    <w:rsid w:val="005F52A5"/>
    <w:rsid w:val="005F72CB"/>
    <w:rsid w:val="00601D3E"/>
    <w:rsid w:val="006100B6"/>
    <w:rsid w:val="0061108B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1C25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3462"/>
    <w:rsid w:val="007434E4"/>
    <w:rsid w:val="00744709"/>
    <w:rsid w:val="007503E5"/>
    <w:rsid w:val="00756CE7"/>
    <w:rsid w:val="00762EAA"/>
    <w:rsid w:val="00771FCF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87B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91A96"/>
    <w:rsid w:val="008935A9"/>
    <w:rsid w:val="00894EC5"/>
    <w:rsid w:val="008A1023"/>
    <w:rsid w:val="008A25F9"/>
    <w:rsid w:val="008A587B"/>
    <w:rsid w:val="008A5922"/>
    <w:rsid w:val="008A5DFC"/>
    <w:rsid w:val="008B4526"/>
    <w:rsid w:val="008B46DC"/>
    <w:rsid w:val="008C0BEC"/>
    <w:rsid w:val="008C155F"/>
    <w:rsid w:val="008C2023"/>
    <w:rsid w:val="008C7C8B"/>
    <w:rsid w:val="008D1461"/>
    <w:rsid w:val="008D2524"/>
    <w:rsid w:val="008D4B57"/>
    <w:rsid w:val="008D58D2"/>
    <w:rsid w:val="008E400D"/>
    <w:rsid w:val="008E708E"/>
    <w:rsid w:val="008F500B"/>
    <w:rsid w:val="008F6318"/>
    <w:rsid w:val="00900D1A"/>
    <w:rsid w:val="00902686"/>
    <w:rsid w:val="00910694"/>
    <w:rsid w:val="00911201"/>
    <w:rsid w:val="00911ED6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75B2B"/>
    <w:rsid w:val="00984659"/>
    <w:rsid w:val="0098691D"/>
    <w:rsid w:val="009927D7"/>
    <w:rsid w:val="009948BD"/>
    <w:rsid w:val="0099680E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07F3"/>
    <w:rsid w:val="009C133A"/>
    <w:rsid w:val="009C1F14"/>
    <w:rsid w:val="009C5102"/>
    <w:rsid w:val="009C5194"/>
    <w:rsid w:val="009C5C17"/>
    <w:rsid w:val="009D011C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1741"/>
    <w:rsid w:val="00A45622"/>
    <w:rsid w:val="00A4624C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B651A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6D07"/>
    <w:rsid w:val="00B1703B"/>
    <w:rsid w:val="00B1731D"/>
    <w:rsid w:val="00B174F0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5FD8"/>
    <w:rsid w:val="00B76B54"/>
    <w:rsid w:val="00B77158"/>
    <w:rsid w:val="00B81115"/>
    <w:rsid w:val="00B82002"/>
    <w:rsid w:val="00B8261C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C2DFE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F7DF9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1A7F"/>
    <w:rsid w:val="00C23559"/>
    <w:rsid w:val="00C24F6C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3386"/>
    <w:rsid w:val="00C71BDE"/>
    <w:rsid w:val="00C73F21"/>
    <w:rsid w:val="00C74183"/>
    <w:rsid w:val="00C74706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71CD"/>
    <w:rsid w:val="00CC5069"/>
    <w:rsid w:val="00CC5319"/>
    <w:rsid w:val="00CC547B"/>
    <w:rsid w:val="00CC7A23"/>
    <w:rsid w:val="00CD24CE"/>
    <w:rsid w:val="00CD62DD"/>
    <w:rsid w:val="00CD6B6D"/>
    <w:rsid w:val="00CE0579"/>
    <w:rsid w:val="00CE410C"/>
    <w:rsid w:val="00CF1C01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674B7"/>
    <w:rsid w:val="00D71427"/>
    <w:rsid w:val="00D72674"/>
    <w:rsid w:val="00D73496"/>
    <w:rsid w:val="00D750F7"/>
    <w:rsid w:val="00D762B6"/>
    <w:rsid w:val="00D8037F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A7710"/>
    <w:rsid w:val="00DB2381"/>
    <w:rsid w:val="00DB2ABC"/>
    <w:rsid w:val="00DB619C"/>
    <w:rsid w:val="00DC71C2"/>
    <w:rsid w:val="00DE4FB4"/>
    <w:rsid w:val="00DE6C8E"/>
    <w:rsid w:val="00DF01D6"/>
    <w:rsid w:val="00DF12AC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4CB4"/>
    <w:rsid w:val="00E15249"/>
    <w:rsid w:val="00E15D7B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54FC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699"/>
    <w:rsid w:val="00E90924"/>
    <w:rsid w:val="00E9244E"/>
    <w:rsid w:val="00E9547A"/>
    <w:rsid w:val="00E95E1B"/>
    <w:rsid w:val="00E96300"/>
    <w:rsid w:val="00EA2D97"/>
    <w:rsid w:val="00EB55DC"/>
    <w:rsid w:val="00EB56E1"/>
    <w:rsid w:val="00EB5F56"/>
    <w:rsid w:val="00EB6AE3"/>
    <w:rsid w:val="00EC2887"/>
    <w:rsid w:val="00EC5450"/>
    <w:rsid w:val="00EE6752"/>
    <w:rsid w:val="00EF305F"/>
    <w:rsid w:val="00F00144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44E4E"/>
    <w:rsid w:val="00F53B38"/>
    <w:rsid w:val="00F54138"/>
    <w:rsid w:val="00F548BB"/>
    <w:rsid w:val="00F5604E"/>
    <w:rsid w:val="00F578C8"/>
    <w:rsid w:val="00F60089"/>
    <w:rsid w:val="00F73430"/>
    <w:rsid w:val="00F737A2"/>
    <w:rsid w:val="00F73FFD"/>
    <w:rsid w:val="00F744AE"/>
    <w:rsid w:val="00F75192"/>
    <w:rsid w:val="00F75667"/>
    <w:rsid w:val="00F7633D"/>
    <w:rsid w:val="00F76979"/>
    <w:rsid w:val="00F7708B"/>
    <w:rsid w:val="00F85A8C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3C65"/>
    <w:rsid w:val="00FB66C8"/>
    <w:rsid w:val="00FB7918"/>
    <w:rsid w:val="00FC028F"/>
    <w:rsid w:val="00FC1A93"/>
    <w:rsid w:val="00FC3BD0"/>
    <w:rsid w:val="00FC7E03"/>
    <w:rsid w:val="00FE04C8"/>
    <w:rsid w:val="00FE0868"/>
    <w:rsid w:val="00FE103E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0841C0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A7F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FD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75FD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128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261281"/>
  </w:style>
  <w:style w:type="character" w:styleId="HTMLCode">
    <w:name w:val="HTML Code"/>
    <w:basedOn w:val="DefaultParagraphFont"/>
    <w:uiPriority w:val="99"/>
    <w:semiHidden/>
    <w:unhideWhenUsed/>
    <w:rsid w:val="00261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github.com/Safewhere/STSTestSigningService.git" TargetMode="External"/><Relationship Id="rId13" Type="http://schemas.openxmlformats.org/officeDocument/2006/relationships/hyperlink" Target="https://ststestsigningservice.projekt-stoettesystemerne.dk/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1F00D-E59C-CB44-A9AD-FE6F1384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18</TotalTime>
  <Pages>4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3081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45</cp:revision>
  <cp:lastPrinted>2010-06-16T14:17:00Z</cp:lastPrinted>
  <dcterms:created xsi:type="dcterms:W3CDTF">2015-05-07T14:31:00Z</dcterms:created>
  <dcterms:modified xsi:type="dcterms:W3CDTF">2016-02-26T05:49:00Z</dcterms:modified>
</cp:coreProperties>
</file>